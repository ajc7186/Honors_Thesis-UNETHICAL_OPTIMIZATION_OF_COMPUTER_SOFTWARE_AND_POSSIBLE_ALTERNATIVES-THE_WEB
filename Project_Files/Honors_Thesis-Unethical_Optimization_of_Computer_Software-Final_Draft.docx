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7CB6A" w14:textId="562977B8" w:rsidR="000963C3" w:rsidRDefault="00000000">
      <w:pPr>
        <w:pStyle w:val="Title"/>
      </w:pPr>
      <w:sdt>
        <w:sdtPr>
          <w:alias w:val="Title"/>
          <w:tag w:val=""/>
          <w:id w:val="726351117"/>
          <w:placeholder>
            <w:docPart w:val="C6BC6DCDACF5D942B2B79771F402E5D1"/>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352317">
            <w:t>Unethical Optimization of Computer Software and the Possible Solutions</w:t>
          </w:r>
          <w:r w:rsidR="00702397">
            <w:t xml:space="preserve"> – The Web</w:t>
          </w:r>
        </w:sdtContent>
      </w:sdt>
    </w:p>
    <w:p w14:paraId="39D367DE" w14:textId="1F0CB3F5" w:rsidR="000963C3" w:rsidRDefault="00352317">
      <w:pPr>
        <w:pStyle w:val="Title2"/>
      </w:pPr>
      <w:r>
        <w:t>Alexander J. Cossifos</w:t>
      </w:r>
    </w:p>
    <w:p w14:paraId="7E4478A0" w14:textId="076B057D" w:rsidR="000963C3" w:rsidRDefault="00352317">
      <w:pPr>
        <w:pStyle w:val="Title2"/>
      </w:pPr>
      <w:r>
        <w:t>Dr. Ron Vetter at University of North Carolina Wilmington</w:t>
      </w:r>
    </w:p>
    <w:p w14:paraId="23D48F2F" w14:textId="77777777" w:rsidR="000963C3" w:rsidRDefault="00E86CB4">
      <w:pPr>
        <w:pStyle w:val="Title"/>
      </w:pPr>
      <w:r>
        <w:t>Author Note</w:t>
      </w:r>
    </w:p>
    <w:p w14:paraId="2C85B7B2" w14:textId="77777777" w:rsidR="000963C3" w:rsidRDefault="00000000">
      <w:sdt>
        <w:sdtPr>
          <w:id w:val="716785028"/>
          <w:placeholder>
            <w:docPart w:val="A3B192EDAED87149BCBAF8E46EEDEBB4"/>
          </w:placeholder>
          <w:temporary/>
          <w:showingPlcHdr/>
          <w15:appearance w15:val="hidden"/>
          <w:text/>
        </w:sdtPr>
        <w:sdtContent>
          <w:r w:rsidR="00E86CB4">
            <w:t>[Include any grant/funding information and a complete correspondence address.]</w:t>
          </w:r>
        </w:sdtContent>
      </w:sdt>
    </w:p>
    <w:p w14:paraId="20E4F54B" w14:textId="77777777" w:rsidR="000963C3" w:rsidRDefault="00E86CB4">
      <w:r>
        <w:br w:type="page"/>
      </w:r>
    </w:p>
    <w:sdt>
      <w:sdtPr>
        <w:rPr>
          <w:rFonts w:asciiTheme="minorHAnsi" w:eastAsiaTheme="minorEastAsia" w:hAnsiTheme="minorHAnsi" w:cstheme="minorBidi"/>
          <w:kern w:val="24"/>
          <w:szCs w:val="24"/>
          <w:lang w:eastAsia="ja-JP"/>
        </w:rPr>
        <w:id w:val="-2069870525"/>
        <w:docPartObj>
          <w:docPartGallery w:val="Table of Contents"/>
          <w:docPartUnique/>
        </w:docPartObj>
      </w:sdtPr>
      <w:sdtEndPr>
        <w:rPr>
          <w:b/>
          <w:bCs/>
          <w:noProof/>
        </w:rPr>
      </w:sdtEndPr>
      <w:sdtContent>
        <w:p w14:paraId="0AA2F89E" w14:textId="77777777" w:rsidR="000963C3" w:rsidRDefault="00E86CB4">
          <w:pPr>
            <w:pStyle w:val="TOCHeading"/>
          </w:pPr>
          <w:r>
            <w:t>Table of Contents</w:t>
          </w:r>
        </w:p>
        <w:p w14:paraId="29288BFC" w14:textId="77777777" w:rsidR="000963C3" w:rsidRDefault="00E86CB4">
          <w:pPr>
            <w:pStyle w:val="TOC1"/>
            <w:tabs>
              <w:tab w:val="right" w:leader="dot" w:pos="9350"/>
            </w:tabs>
            <w:rPr>
              <w:noProof/>
              <w:kern w:val="0"/>
              <w:sz w:val="22"/>
              <w:szCs w:val="22"/>
              <w:lang w:eastAsia="en-US"/>
            </w:rPr>
          </w:pPr>
          <w:r>
            <w:fldChar w:fldCharType="begin"/>
          </w:r>
          <w:r>
            <w:instrText xml:space="preserve"> TOC \o "1-3" \h \z \u </w:instrText>
          </w:r>
          <w:r>
            <w:fldChar w:fldCharType="separate"/>
          </w:r>
          <w:hyperlink w:anchor="_Toc409783205" w:history="1">
            <w:r>
              <w:rPr>
                <w:rStyle w:val="Hyperlink"/>
                <w:noProof/>
              </w:rPr>
              <w:t>Abstract</w:t>
            </w:r>
            <w:r>
              <w:rPr>
                <w:noProof/>
                <w:webHidden/>
              </w:rPr>
              <w:tab/>
            </w:r>
            <w:r>
              <w:rPr>
                <w:noProof/>
                <w:webHidden/>
              </w:rPr>
              <w:fldChar w:fldCharType="begin"/>
            </w:r>
            <w:r>
              <w:rPr>
                <w:noProof/>
                <w:webHidden/>
              </w:rPr>
              <w:instrText xml:space="preserve"> PAGEREF _Toc409783205 \h </w:instrText>
            </w:r>
            <w:r>
              <w:rPr>
                <w:noProof/>
                <w:webHidden/>
              </w:rPr>
            </w:r>
            <w:r>
              <w:rPr>
                <w:noProof/>
                <w:webHidden/>
              </w:rPr>
              <w:fldChar w:fldCharType="separate"/>
            </w:r>
            <w:r>
              <w:rPr>
                <w:noProof/>
                <w:webHidden/>
              </w:rPr>
              <w:t>3</w:t>
            </w:r>
            <w:r>
              <w:rPr>
                <w:noProof/>
                <w:webHidden/>
              </w:rPr>
              <w:fldChar w:fldCharType="end"/>
            </w:r>
          </w:hyperlink>
        </w:p>
        <w:p w14:paraId="138EFA12" w14:textId="77777777" w:rsidR="000963C3" w:rsidRDefault="00000000">
          <w:pPr>
            <w:pStyle w:val="TOC1"/>
            <w:tabs>
              <w:tab w:val="right" w:leader="dot" w:pos="9350"/>
            </w:tabs>
            <w:rPr>
              <w:noProof/>
              <w:kern w:val="0"/>
              <w:sz w:val="22"/>
              <w:szCs w:val="22"/>
              <w:lang w:eastAsia="en-US"/>
            </w:rPr>
          </w:pPr>
          <w:hyperlink w:anchor="_Toc409783206" w:history="1">
            <w:r w:rsidR="00E86CB4">
              <w:rPr>
                <w:rStyle w:val="Hyperlink"/>
                <w:noProof/>
              </w:rPr>
              <w:t>[Title Here, up to 12 Words, on One to Two Lines]</w:t>
            </w:r>
            <w:r w:rsidR="00E86CB4">
              <w:rPr>
                <w:noProof/>
                <w:webHidden/>
              </w:rPr>
              <w:tab/>
            </w:r>
            <w:r w:rsidR="00E86CB4">
              <w:rPr>
                <w:noProof/>
                <w:webHidden/>
              </w:rPr>
              <w:fldChar w:fldCharType="begin"/>
            </w:r>
            <w:r w:rsidR="00E86CB4">
              <w:rPr>
                <w:noProof/>
                <w:webHidden/>
              </w:rPr>
              <w:instrText xml:space="preserve"> PAGEREF _Toc409783206 \h </w:instrText>
            </w:r>
            <w:r w:rsidR="00E86CB4">
              <w:rPr>
                <w:noProof/>
                <w:webHidden/>
              </w:rPr>
            </w:r>
            <w:r w:rsidR="00E86CB4">
              <w:rPr>
                <w:noProof/>
                <w:webHidden/>
              </w:rPr>
              <w:fldChar w:fldCharType="separate"/>
            </w:r>
            <w:r w:rsidR="00E86CB4">
              <w:rPr>
                <w:noProof/>
                <w:webHidden/>
              </w:rPr>
              <w:t>4</w:t>
            </w:r>
            <w:r w:rsidR="00E86CB4">
              <w:rPr>
                <w:noProof/>
                <w:webHidden/>
              </w:rPr>
              <w:fldChar w:fldCharType="end"/>
            </w:r>
          </w:hyperlink>
        </w:p>
        <w:p w14:paraId="6F1C4EDE" w14:textId="77777777" w:rsidR="000963C3" w:rsidRDefault="00000000">
          <w:pPr>
            <w:pStyle w:val="TOC1"/>
            <w:tabs>
              <w:tab w:val="right" w:leader="dot" w:pos="9350"/>
            </w:tabs>
            <w:rPr>
              <w:noProof/>
              <w:kern w:val="0"/>
              <w:sz w:val="22"/>
              <w:szCs w:val="22"/>
              <w:lang w:eastAsia="en-US"/>
            </w:rPr>
          </w:pPr>
          <w:hyperlink w:anchor="_Toc409783207" w:history="1">
            <w:r w:rsidR="00E86CB4">
              <w:rPr>
                <w:rStyle w:val="Hyperlink"/>
                <w:noProof/>
              </w:rPr>
              <w:t>[Heading 1]</w:t>
            </w:r>
            <w:r w:rsidR="00E86CB4">
              <w:rPr>
                <w:noProof/>
                <w:webHidden/>
              </w:rPr>
              <w:tab/>
            </w:r>
            <w:r w:rsidR="00E86CB4">
              <w:rPr>
                <w:noProof/>
                <w:webHidden/>
              </w:rPr>
              <w:fldChar w:fldCharType="begin"/>
            </w:r>
            <w:r w:rsidR="00E86CB4">
              <w:rPr>
                <w:noProof/>
                <w:webHidden/>
              </w:rPr>
              <w:instrText xml:space="preserve"> PAGEREF _Toc409783207 \h </w:instrText>
            </w:r>
            <w:r w:rsidR="00E86CB4">
              <w:rPr>
                <w:noProof/>
                <w:webHidden/>
              </w:rPr>
            </w:r>
            <w:r w:rsidR="00E86CB4">
              <w:rPr>
                <w:noProof/>
                <w:webHidden/>
              </w:rPr>
              <w:fldChar w:fldCharType="separate"/>
            </w:r>
            <w:r w:rsidR="00E86CB4">
              <w:rPr>
                <w:noProof/>
                <w:webHidden/>
              </w:rPr>
              <w:t>4</w:t>
            </w:r>
            <w:r w:rsidR="00E86CB4">
              <w:rPr>
                <w:noProof/>
                <w:webHidden/>
              </w:rPr>
              <w:fldChar w:fldCharType="end"/>
            </w:r>
          </w:hyperlink>
        </w:p>
        <w:p w14:paraId="2C0A7BAF" w14:textId="77777777" w:rsidR="000963C3" w:rsidRDefault="00000000">
          <w:pPr>
            <w:pStyle w:val="TOC2"/>
            <w:tabs>
              <w:tab w:val="right" w:leader="dot" w:pos="9350"/>
            </w:tabs>
            <w:rPr>
              <w:noProof/>
              <w:kern w:val="0"/>
              <w:sz w:val="22"/>
              <w:szCs w:val="22"/>
              <w:lang w:eastAsia="en-US"/>
            </w:rPr>
          </w:pPr>
          <w:hyperlink w:anchor="_Toc409783208" w:history="1">
            <w:r w:rsidR="00E86CB4">
              <w:rPr>
                <w:rStyle w:val="Hyperlink"/>
                <w:noProof/>
              </w:rPr>
              <w:t>[Heading 2]</w:t>
            </w:r>
            <w:r w:rsidR="00E86CB4">
              <w:rPr>
                <w:noProof/>
                <w:webHidden/>
              </w:rPr>
              <w:tab/>
            </w:r>
            <w:r w:rsidR="00E86CB4">
              <w:rPr>
                <w:noProof/>
                <w:webHidden/>
              </w:rPr>
              <w:fldChar w:fldCharType="begin"/>
            </w:r>
            <w:r w:rsidR="00E86CB4">
              <w:rPr>
                <w:noProof/>
                <w:webHidden/>
              </w:rPr>
              <w:instrText xml:space="preserve"> PAGEREF _Toc409783208 \h </w:instrText>
            </w:r>
            <w:r w:rsidR="00E86CB4">
              <w:rPr>
                <w:noProof/>
                <w:webHidden/>
              </w:rPr>
            </w:r>
            <w:r w:rsidR="00E86CB4">
              <w:rPr>
                <w:noProof/>
                <w:webHidden/>
              </w:rPr>
              <w:fldChar w:fldCharType="separate"/>
            </w:r>
            <w:r w:rsidR="00E86CB4">
              <w:rPr>
                <w:noProof/>
                <w:webHidden/>
              </w:rPr>
              <w:t>4</w:t>
            </w:r>
            <w:r w:rsidR="00E86CB4">
              <w:rPr>
                <w:noProof/>
                <w:webHidden/>
              </w:rPr>
              <w:fldChar w:fldCharType="end"/>
            </w:r>
          </w:hyperlink>
        </w:p>
        <w:p w14:paraId="2937A4BE" w14:textId="77777777" w:rsidR="000963C3" w:rsidRDefault="00000000">
          <w:pPr>
            <w:pStyle w:val="TOC3"/>
            <w:tabs>
              <w:tab w:val="right" w:leader="dot" w:pos="9350"/>
            </w:tabs>
            <w:rPr>
              <w:noProof/>
              <w:kern w:val="0"/>
              <w:sz w:val="22"/>
              <w:szCs w:val="22"/>
              <w:lang w:eastAsia="en-US"/>
            </w:rPr>
          </w:pPr>
          <w:hyperlink w:anchor="_Toc409783209" w:history="1">
            <w:r w:rsidR="00E86CB4">
              <w:rPr>
                <w:rStyle w:val="Hyperlink"/>
                <w:noProof/>
              </w:rPr>
              <w:t>[Heading 3]</w:t>
            </w:r>
            <w:r w:rsidR="00E86CB4">
              <w:rPr>
                <w:noProof/>
                <w:webHidden/>
              </w:rPr>
              <w:tab/>
            </w:r>
            <w:r w:rsidR="00E86CB4">
              <w:rPr>
                <w:noProof/>
                <w:webHidden/>
              </w:rPr>
              <w:fldChar w:fldCharType="begin"/>
            </w:r>
            <w:r w:rsidR="00E86CB4">
              <w:rPr>
                <w:noProof/>
                <w:webHidden/>
              </w:rPr>
              <w:instrText xml:space="preserve"> PAGEREF _Toc409783209 \h </w:instrText>
            </w:r>
            <w:r w:rsidR="00E86CB4">
              <w:rPr>
                <w:noProof/>
                <w:webHidden/>
              </w:rPr>
            </w:r>
            <w:r w:rsidR="00E86CB4">
              <w:rPr>
                <w:noProof/>
                <w:webHidden/>
              </w:rPr>
              <w:fldChar w:fldCharType="separate"/>
            </w:r>
            <w:r w:rsidR="00E86CB4">
              <w:rPr>
                <w:noProof/>
                <w:webHidden/>
              </w:rPr>
              <w:t>4</w:t>
            </w:r>
            <w:r w:rsidR="00E86CB4">
              <w:rPr>
                <w:noProof/>
                <w:webHidden/>
              </w:rPr>
              <w:fldChar w:fldCharType="end"/>
            </w:r>
          </w:hyperlink>
        </w:p>
        <w:p w14:paraId="56B7E164" w14:textId="77777777" w:rsidR="000963C3" w:rsidRDefault="00000000">
          <w:pPr>
            <w:pStyle w:val="TOC1"/>
            <w:tabs>
              <w:tab w:val="right" w:leader="dot" w:pos="9350"/>
            </w:tabs>
            <w:rPr>
              <w:noProof/>
              <w:kern w:val="0"/>
              <w:sz w:val="22"/>
              <w:szCs w:val="22"/>
              <w:lang w:eastAsia="en-US"/>
            </w:rPr>
          </w:pPr>
          <w:hyperlink w:anchor="_Toc409783210" w:history="1">
            <w:r w:rsidR="00E86CB4">
              <w:rPr>
                <w:rStyle w:val="Hyperlink"/>
                <w:noProof/>
              </w:rPr>
              <w:t>References</w:t>
            </w:r>
            <w:r w:rsidR="00E86CB4">
              <w:rPr>
                <w:noProof/>
                <w:webHidden/>
              </w:rPr>
              <w:tab/>
            </w:r>
            <w:r w:rsidR="00E86CB4">
              <w:rPr>
                <w:noProof/>
                <w:webHidden/>
              </w:rPr>
              <w:fldChar w:fldCharType="begin"/>
            </w:r>
            <w:r w:rsidR="00E86CB4">
              <w:rPr>
                <w:noProof/>
                <w:webHidden/>
              </w:rPr>
              <w:instrText xml:space="preserve"> PAGEREF _Toc409783210 \h </w:instrText>
            </w:r>
            <w:r w:rsidR="00E86CB4">
              <w:rPr>
                <w:noProof/>
                <w:webHidden/>
              </w:rPr>
            </w:r>
            <w:r w:rsidR="00E86CB4">
              <w:rPr>
                <w:noProof/>
                <w:webHidden/>
              </w:rPr>
              <w:fldChar w:fldCharType="separate"/>
            </w:r>
            <w:r w:rsidR="00E86CB4">
              <w:rPr>
                <w:noProof/>
                <w:webHidden/>
              </w:rPr>
              <w:t>5</w:t>
            </w:r>
            <w:r w:rsidR="00E86CB4">
              <w:rPr>
                <w:noProof/>
                <w:webHidden/>
              </w:rPr>
              <w:fldChar w:fldCharType="end"/>
            </w:r>
          </w:hyperlink>
        </w:p>
        <w:p w14:paraId="674EA765" w14:textId="77777777" w:rsidR="000963C3" w:rsidRDefault="00000000">
          <w:pPr>
            <w:pStyle w:val="TOC1"/>
            <w:tabs>
              <w:tab w:val="right" w:leader="dot" w:pos="9350"/>
            </w:tabs>
            <w:rPr>
              <w:noProof/>
              <w:kern w:val="0"/>
              <w:sz w:val="22"/>
              <w:szCs w:val="22"/>
              <w:lang w:eastAsia="en-US"/>
            </w:rPr>
          </w:pPr>
          <w:hyperlink w:anchor="_Toc409783211" w:history="1">
            <w:r w:rsidR="00E86CB4">
              <w:rPr>
                <w:rStyle w:val="Hyperlink"/>
                <w:noProof/>
              </w:rPr>
              <w:t>Footnotes</w:t>
            </w:r>
            <w:r w:rsidR="00E86CB4">
              <w:rPr>
                <w:noProof/>
                <w:webHidden/>
              </w:rPr>
              <w:tab/>
            </w:r>
            <w:r w:rsidR="00E86CB4">
              <w:rPr>
                <w:noProof/>
                <w:webHidden/>
              </w:rPr>
              <w:fldChar w:fldCharType="begin"/>
            </w:r>
            <w:r w:rsidR="00E86CB4">
              <w:rPr>
                <w:noProof/>
                <w:webHidden/>
              </w:rPr>
              <w:instrText xml:space="preserve"> PAGEREF _Toc409783211 \h </w:instrText>
            </w:r>
            <w:r w:rsidR="00E86CB4">
              <w:rPr>
                <w:noProof/>
                <w:webHidden/>
              </w:rPr>
            </w:r>
            <w:r w:rsidR="00E86CB4">
              <w:rPr>
                <w:noProof/>
                <w:webHidden/>
              </w:rPr>
              <w:fldChar w:fldCharType="separate"/>
            </w:r>
            <w:r w:rsidR="00E86CB4">
              <w:rPr>
                <w:noProof/>
                <w:webHidden/>
              </w:rPr>
              <w:t>6</w:t>
            </w:r>
            <w:r w:rsidR="00E86CB4">
              <w:rPr>
                <w:noProof/>
                <w:webHidden/>
              </w:rPr>
              <w:fldChar w:fldCharType="end"/>
            </w:r>
          </w:hyperlink>
        </w:p>
        <w:p w14:paraId="4F78C760" w14:textId="77777777" w:rsidR="000963C3" w:rsidRDefault="00000000">
          <w:pPr>
            <w:pStyle w:val="TOC1"/>
            <w:tabs>
              <w:tab w:val="right" w:leader="dot" w:pos="9350"/>
            </w:tabs>
            <w:rPr>
              <w:noProof/>
              <w:kern w:val="0"/>
              <w:sz w:val="22"/>
              <w:szCs w:val="22"/>
              <w:lang w:eastAsia="en-US"/>
            </w:rPr>
          </w:pPr>
          <w:hyperlink w:anchor="_Toc409783212" w:history="1">
            <w:r w:rsidR="00E86CB4">
              <w:rPr>
                <w:rStyle w:val="Hyperlink"/>
                <w:noProof/>
              </w:rPr>
              <w:t>Tables</w:t>
            </w:r>
            <w:r w:rsidR="00E86CB4">
              <w:rPr>
                <w:noProof/>
                <w:webHidden/>
              </w:rPr>
              <w:tab/>
            </w:r>
            <w:r w:rsidR="00E86CB4">
              <w:rPr>
                <w:noProof/>
                <w:webHidden/>
              </w:rPr>
              <w:fldChar w:fldCharType="begin"/>
            </w:r>
            <w:r w:rsidR="00E86CB4">
              <w:rPr>
                <w:noProof/>
                <w:webHidden/>
              </w:rPr>
              <w:instrText xml:space="preserve"> PAGEREF _Toc409783212 \h </w:instrText>
            </w:r>
            <w:r w:rsidR="00E86CB4">
              <w:rPr>
                <w:noProof/>
                <w:webHidden/>
              </w:rPr>
            </w:r>
            <w:r w:rsidR="00E86CB4">
              <w:rPr>
                <w:noProof/>
                <w:webHidden/>
              </w:rPr>
              <w:fldChar w:fldCharType="separate"/>
            </w:r>
            <w:r w:rsidR="00E86CB4">
              <w:rPr>
                <w:noProof/>
                <w:webHidden/>
              </w:rPr>
              <w:t>7</w:t>
            </w:r>
            <w:r w:rsidR="00E86CB4">
              <w:rPr>
                <w:noProof/>
                <w:webHidden/>
              </w:rPr>
              <w:fldChar w:fldCharType="end"/>
            </w:r>
          </w:hyperlink>
        </w:p>
        <w:p w14:paraId="6785871D" w14:textId="77777777" w:rsidR="000963C3" w:rsidRDefault="00000000">
          <w:pPr>
            <w:pStyle w:val="TOC1"/>
            <w:tabs>
              <w:tab w:val="right" w:leader="dot" w:pos="9350"/>
            </w:tabs>
            <w:rPr>
              <w:noProof/>
              <w:kern w:val="0"/>
              <w:sz w:val="22"/>
              <w:szCs w:val="22"/>
              <w:lang w:eastAsia="en-US"/>
            </w:rPr>
          </w:pPr>
          <w:hyperlink w:anchor="_Toc409783213" w:history="1">
            <w:r w:rsidR="00E86CB4">
              <w:rPr>
                <w:rStyle w:val="Hyperlink"/>
                <w:noProof/>
              </w:rPr>
              <w:t>Figures</w:t>
            </w:r>
            <w:r w:rsidR="00E86CB4">
              <w:rPr>
                <w:noProof/>
                <w:webHidden/>
              </w:rPr>
              <w:tab/>
            </w:r>
            <w:r w:rsidR="00E86CB4">
              <w:rPr>
                <w:noProof/>
                <w:webHidden/>
              </w:rPr>
              <w:fldChar w:fldCharType="begin"/>
            </w:r>
            <w:r w:rsidR="00E86CB4">
              <w:rPr>
                <w:noProof/>
                <w:webHidden/>
              </w:rPr>
              <w:instrText xml:space="preserve"> PAGEREF _Toc409783213 \h </w:instrText>
            </w:r>
            <w:r w:rsidR="00E86CB4">
              <w:rPr>
                <w:noProof/>
                <w:webHidden/>
              </w:rPr>
            </w:r>
            <w:r w:rsidR="00E86CB4">
              <w:rPr>
                <w:noProof/>
                <w:webHidden/>
              </w:rPr>
              <w:fldChar w:fldCharType="separate"/>
            </w:r>
            <w:r w:rsidR="00E86CB4">
              <w:rPr>
                <w:noProof/>
                <w:webHidden/>
              </w:rPr>
              <w:t>8</w:t>
            </w:r>
            <w:r w:rsidR="00E86CB4">
              <w:rPr>
                <w:noProof/>
                <w:webHidden/>
              </w:rPr>
              <w:fldChar w:fldCharType="end"/>
            </w:r>
          </w:hyperlink>
        </w:p>
        <w:p w14:paraId="089D4A31" w14:textId="77777777" w:rsidR="000963C3" w:rsidRDefault="00E86CB4">
          <w:pPr>
            <w:ind w:firstLine="0"/>
          </w:pPr>
          <w:r>
            <w:rPr>
              <w:b/>
              <w:bCs/>
              <w:noProof/>
            </w:rPr>
            <w:fldChar w:fldCharType="end"/>
          </w:r>
        </w:p>
      </w:sdtContent>
    </w:sdt>
    <w:p w14:paraId="1533E76F" w14:textId="77777777" w:rsidR="000963C3" w:rsidRDefault="00E86CB4">
      <w:pPr>
        <w:pStyle w:val="SectionTitle"/>
      </w:pPr>
      <w:bookmarkStart w:id="0" w:name="_Toc409783205"/>
      <w:r>
        <w:lastRenderedPageBreak/>
        <w:t>Abstract</w:t>
      </w:r>
      <w:bookmarkEnd w:id="0"/>
    </w:p>
    <w:p w14:paraId="0342588E" w14:textId="495FD3CA" w:rsidR="000963C3" w:rsidRDefault="00352317">
      <w:pPr>
        <w:pStyle w:val="NoSpacing"/>
      </w:pPr>
      <w:r>
        <w:t xml:space="preserve">Computer software and hardware has come along way from its initial inception. There a practically to serious bottlenecks to performance. But software developers, either through monetary incentive or negligence, have been abusing those resources at the cost of the end user experience. </w:t>
      </w:r>
      <w:r w:rsidR="006813A4">
        <w:t>In the future this will become even more apparent due to Moore’s Law, computer hardware has not been making the same leaps and bounds it once did. The solution to this dilemma is simple but getting the average person to care or understand that they are not getting the most out of their computers hardware.</w:t>
      </w:r>
    </w:p>
    <w:p w14:paraId="2B3D2946" w14:textId="58ED6795" w:rsidR="006813A4" w:rsidRDefault="006813A4">
      <w:pPr>
        <w:pStyle w:val="NoSpacing"/>
      </w:pPr>
      <w:r>
        <w:tab/>
        <w:t>Research on this subject, specifically for websites, has been done before but was done nearly a decade ago. If time wasn’t enough of a indicator that this area needed to be reexamined, the paper states that around that time the average image size was 2 KB not talking up a massive amount of resources. One would know in this modern age of social media, video hosting, and streaming, that this is simply not true anymore and needs to be reexamined.</w:t>
      </w:r>
    </w:p>
    <w:p w14:paraId="20C1CC23" w14:textId="77777777" w:rsidR="006813A4" w:rsidRDefault="006813A4">
      <w:pPr>
        <w:pStyle w:val="NoSpacing"/>
      </w:pPr>
    </w:p>
    <w:p w14:paraId="234C0126" w14:textId="77777777" w:rsidR="000963C3" w:rsidRDefault="00E86CB4">
      <w:r>
        <w:rPr>
          <w:rStyle w:val="Emphasis"/>
        </w:rPr>
        <w:t>Keywords</w:t>
      </w:r>
      <w:r>
        <w:t xml:space="preserve">:  </w:t>
      </w:r>
      <w:sdt>
        <w:sdtPr>
          <w:id w:val="1136374635"/>
          <w:placeholder>
            <w:docPart w:val="E6E4B7BA9E2E0D4C8EBF307D5F769104"/>
          </w:placeholder>
          <w:temporary/>
          <w:showingPlcHdr/>
          <w15:appearance w15:val="hidden"/>
          <w:text/>
        </w:sdtPr>
        <w:sdtContent>
          <w:r>
            <w:t>[Tap here to add keywords.]</w:t>
          </w:r>
        </w:sdtContent>
      </w:sdt>
    </w:p>
    <w:bookmarkStart w:id="1" w:name="_Toc409783206"/>
    <w:p w14:paraId="35D4E62D" w14:textId="063C0B42" w:rsidR="000963C3" w:rsidRDefault="00000000">
      <w:pPr>
        <w:pStyle w:val="SectionTitle"/>
      </w:pPr>
      <w:sdt>
        <w:sdtPr>
          <w:alias w:val="Title"/>
          <w:tag w:val=""/>
          <w:id w:val="-1756435886"/>
          <w:placeholder>
            <w:docPart w:val="300B0D0721A96F48B41D6D0E31AA37A1"/>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702397">
            <w:t>Unethical Optimization of Computer Software and the Possible Solutions – The Web</w:t>
          </w:r>
        </w:sdtContent>
      </w:sdt>
      <w:bookmarkEnd w:id="1"/>
    </w:p>
    <w:sdt>
      <w:sdtPr>
        <w:id w:val="-1322272011"/>
        <w:placeholder>
          <w:docPart w:val="CBA9BEC7675611428D25BB64D1737311"/>
        </w:placeholder>
        <w:temporary/>
        <w:showingPlcHdr/>
        <w15:appearance w15:val="hidden"/>
        <w:text/>
      </w:sdtPr>
      <w:sdtContent>
        <w:p w14:paraId="438F0EE2" w14:textId="77777777" w:rsidR="000963C3" w:rsidRDefault="00E86CB4">
          <w:r>
            <w:t xml:space="preserve">[The body of your paper uses a half-inch first line indent and is double-spaced.  APA style provides for up to five heading levels, shown in the paragraphs that follow.  Note that the word </w:t>
          </w:r>
          <w:r>
            <w:rPr>
              <w:rStyle w:val="Emphasis"/>
            </w:rPr>
            <w:t>Introduction</w:t>
          </w:r>
          <w:r>
            <w:t xml:space="preserve"> should not be used as an initial heading, as it’s assumed that your paper begins with an introduction.]</w:t>
          </w:r>
        </w:p>
      </w:sdtContent>
    </w:sdt>
    <w:bookmarkStart w:id="2" w:name="_Toc409783207" w:displacedByCustomXml="next"/>
    <w:sdt>
      <w:sdtPr>
        <w:id w:val="1295489386"/>
        <w:placeholder>
          <w:docPart w:val="1FDE8BAFEFB5ED469FE9612AD6750044"/>
        </w:placeholder>
        <w:temporary/>
        <w:showingPlcHdr/>
        <w15:appearance w15:val="hidden"/>
        <w:text/>
      </w:sdtPr>
      <w:sdtContent>
        <w:p w14:paraId="623AD954" w14:textId="77777777" w:rsidR="000963C3" w:rsidRDefault="00E86CB4">
          <w:pPr>
            <w:pStyle w:val="Heading1"/>
          </w:pPr>
          <w:r>
            <w:t>[Heading 1]</w:t>
          </w:r>
        </w:p>
      </w:sdtContent>
    </w:sdt>
    <w:bookmarkEnd w:id="2" w:displacedByCustomXml="prev"/>
    <w:p w14:paraId="1428BBF5" w14:textId="77777777" w:rsidR="006813A4" w:rsidRDefault="006813A4" w:rsidP="006813A4">
      <w:r>
        <w:t xml:space="preserve">Websites started out as plain text being able to display only basic information. Overtime images, sound, video, and other types of user interactive data were added to enhance the user experience and what websites could be used for. Although it feels like we have hit a roadblock as website performance has stagnated due to new technology like trackers and bad practices leading to unoptimized code. These both can cause even a new computer with the best specs to be slow. Even with the data collection occurring on almost any website you visit it should not result in your computer becoming a stuttering mess. </w:t>
      </w:r>
    </w:p>
    <w:p w14:paraId="7BE43808" w14:textId="7D467CA5" w:rsidR="006813A4" w:rsidRDefault="006813A4" w:rsidP="006813A4">
      <w:r>
        <w:t>I will research how different websites use their computer resources.</w:t>
      </w:r>
    </w:p>
    <w:p w14:paraId="3D570FAA" w14:textId="77777777" w:rsidR="006813A4" w:rsidRDefault="006813A4" w:rsidP="006813A4">
      <w:r>
        <w:t xml:space="preserve">Classify videos by content,  for example, </w:t>
      </w:r>
    </w:p>
    <w:p w14:paraId="06B05492" w14:textId="675CEE0E" w:rsidR="000963C3" w:rsidRDefault="006813A4" w:rsidP="006813A4">
      <w:r>
        <w:t>The computer I will be using to conduct these experiments is a MacBook Pro Retina 13 inch from early 2015. The processor is a 2.9 GHz Dual-Core Intel Core i5. It has 16 GB of 1867 MHz DDR3 memory and Intel Iris graphics 6100 that is allocated 1536 MB of that memory. The computer is running MacOS Monterey, Version 12.6.3, and the browser being used to run the tests is Google Chrome, Version 110.0.5</w:t>
      </w:r>
      <w:r w:rsidR="00E86CB4">
        <w:t>563</w:t>
      </w:r>
      <w:r>
        <w:t>.</w:t>
      </w:r>
      <w:r w:rsidR="00E86CB4">
        <w:t>64</w:t>
      </w:r>
      <w:r>
        <w:t xml:space="preserve">, using its own code profiler and other developer tools. During testing all background processes are minimized and any processes that are open won’t use up resources that would affect the results of the test. All settings on Chrome are default </w:t>
      </w:r>
      <w:r>
        <w:lastRenderedPageBreak/>
        <w:t>without any changes or added extensions to simulate how most people will use the browser. The computer will connect to the internet via Wifi.1</w:t>
      </w:r>
      <w:r w:rsidR="00E86CB4">
        <w:t xml:space="preserve"> </w:t>
      </w:r>
    </w:p>
    <w:p w14:paraId="35A90B7A" w14:textId="54F2E842" w:rsidR="000963C3" w:rsidRDefault="00A20215">
      <w:pPr>
        <w:pStyle w:val="Heading2"/>
      </w:pPr>
      <w:bookmarkStart w:id="3" w:name="_Toc409783208"/>
      <w:r>
        <w:t>Chosen Webistes</w:t>
      </w:r>
      <w:r w:rsidR="00E86CB4">
        <w:rPr>
          <w:rStyle w:val="FootnoteReference"/>
        </w:rPr>
        <w:t>1</w:t>
      </w:r>
      <w:bookmarkEnd w:id="3"/>
    </w:p>
    <w:p w14:paraId="312A2821" w14:textId="0C5A7A34" w:rsidR="000963C3" w:rsidRDefault="004B26C6">
      <w:pPr>
        <w:pStyle w:val="NoSpacing"/>
      </w:pPr>
      <w:r>
        <w:t xml:space="preserve">The websites chosen </w:t>
      </w:r>
      <w:r w:rsidR="004A14B7">
        <w:t>to be profiled can be put into multiple categories</w:t>
      </w:r>
      <w:r w:rsidR="00FB556B">
        <w:t xml:space="preserve"> that will theoretically have different </w:t>
      </w:r>
      <w:r w:rsidR="00387943">
        <w:t>usage and levels of usage of the computer hardware. The categories are search engines</w:t>
      </w:r>
      <w:r w:rsidR="00D903BC">
        <w:t xml:space="preserve">, news, </w:t>
      </w:r>
      <w:r w:rsidR="00827397">
        <w:t>online shopping, video hosting, social media, user interactive</w:t>
      </w:r>
      <w:r w:rsidR="006E65D7">
        <w:t>,</w:t>
      </w:r>
      <w:r w:rsidR="00827397">
        <w:t xml:space="preserve"> and other</w:t>
      </w:r>
      <w:r w:rsidR="006E65D7">
        <w:t xml:space="preserve"> miscellaneous websites that could </w:t>
      </w:r>
      <w:r w:rsidR="0090534F">
        <w:t>give</w:t>
      </w:r>
      <w:r w:rsidR="006E65D7">
        <w:t xml:space="preserve"> </w:t>
      </w:r>
      <w:r w:rsidR="0090534F">
        <w:t>insight into specific usage areas.</w:t>
      </w:r>
      <w:r w:rsidR="00B43CC2">
        <w:t xml:space="preserve"> The websites will all be profiled </w:t>
      </w:r>
      <w:r w:rsidR="00371088">
        <w:t xml:space="preserve">at least once on their </w:t>
      </w:r>
      <w:r w:rsidR="00EB27B3">
        <w:t>home</w:t>
      </w:r>
      <w:r w:rsidR="00371088">
        <w:t xml:space="preserve"> page and a second time if they have </w:t>
      </w:r>
      <w:r w:rsidR="003D4969">
        <w:t>any landing pages. The landing pages profiled will be as similar as possible, for example, all search engines will search “google” when profiling their landing page.</w:t>
      </w:r>
    </w:p>
    <w:p w14:paraId="507C3374" w14:textId="77777777" w:rsidR="005F436B" w:rsidRDefault="0090534F">
      <w:pPr>
        <w:pStyle w:val="NoSpacing"/>
      </w:pPr>
      <w:r>
        <w:tab/>
      </w:r>
      <w:r w:rsidR="00B43CC2">
        <w:t xml:space="preserve">For search engines </w:t>
      </w:r>
      <w:r w:rsidR="001D6619">
        <w:t xml:space="preserve">we have Google, </w:t>
      </w:r>
      <w:r w:rsidR="00A53A76">
        <w:t xml:space="preserve">Bing, Yahoo, Yandex, DuckDuckGo, DuckDuckGo HTML, DuckDuckGo LITE, </w:t>
      </w:r>
      <w:r w:rsidR="00326E8D">
        <w:t>SearX, and Swisscows. Google is the primary search engine that people use</w:t>
      </w:r>
      <w:r w:rsidR="00DB0DFD">
        <w:t xml:space="preserve"> and will likely use many resources due to </w:t>
      </w:r>
      <w:r w:rsidR="00993940">
        <w:t xml:space="preserve">the company being a data collection </w:t>
      </w:r>
      <w:r w:rsidR="00116B70">
        <w:t>powerhouse</w:t>
      </w:r>
      <w:r w:rsidR="00993940">
        <w:t>.</w:t>
      </w:r>
      <w:r w:rsidR="00116B70">
        <w:t xml:space="preserve"> </w:t>
      </w:r>
      <w:r w:rsidR="00993940">
        <w:t xml:space="preserve">Bing, owned by Microsoft, and Yahoo, owned by Verizon, which are two main competitors to Google that are backed by big Corporations. </w:t>
      </w:r>
      <w:r w:rsidR="00116B70">
        <w:t xml:space="preserve">Yandex is a </w:t>
      </w:r>
      <w:r w:rsidR="0093676F">
        <w:t>search engine originating from Russian taking o</w:t>
      </w:r>
      <w:r w:rsidR="004D2D08">
        <w:t xml:space="preserve">n the likes of Google, it </w:t>
      </w:r>
      <w:r w:rsidR="005B0A02">
        <w:t>is likely this one will be giving your information to the Kremlin. DuckDuckGo</w:t>
      </w:r>
      <w:r w:rsidR="001645AD">
        <w:t xml:space="preserve"> is a pro-privacy and generally “pro-free speech” search engine</w:t>
      </w:r>
      <w:r w:rsidR="00CE08B3">
        <w:t>, that has three different versions to choose from</w:t>
      </w:r>
      <w:r w:rsidR="00FC05A4">
        <w:t xml:space="preserve">, two of which being non-JavaScript versions. SearX is a search engine that </w:t>
      </w:r>
      <w:r w:rsidR="005038CB">
        <w:t>is actually a multitude of search engines combined into one and is hosted</w:t>
      </w:r>
      <w:r w:rsidR="00C95373">
        <w:t xml:space="preserve"> across many domains. Swisscows is a search engine that is</w:t>
      </w:r>
      <w:r w:rsidR="002166AE">
        <w:t xml:space="preserve"> focused on education and blocks any “inappropriate”</w:t>
      </w:r>
      <w:r w:rsidR="005F436B">
        <w:t xml:space="preserve"> search results.</w:t>
      </w:r>
    </w:p>
    <w:p w14:paraId="754C3E99" w14:textId="6B497087" w:rsidR="0090534F" w:rsidRDefault="005F436B">
      <w:pPr>
        <w:pStyle w:val="NoSpacing"/>
      </w:pPr>
      <w:r>
        <w:tab/>
        <w:t xml:space="preserve">For news we have </w:t>
      </w:r>
      <w:r w:rsidR="003D443B">
        <w:t xml:space="preserve">NBC, NYTimes, Forbes, CBS, CNN, </w:t>
      </w:r>
      <w:r w:rsidR="003D444C">
        <w:t>Fox News, and RealClearPolitics</w:t>
      </w:r>
      <w:r w:rsidR="004D7B8F">
        <w:t xml:space="preserve">. There is no real main website that people go to </w:t>
      </w:r>
      <w:r w:rsidR="00F954D4">
        <w:t xml:space="preserve">for news here, besides Fox </w:t>
      </w:r>
      <w:r w:rsidR="00F954D4">
        <w:lastRenderedPageBreak/>
        <w:t>News for the right side of the aisle</w:t>
      </w:r>
      <w:r w:rsidR="00700CFD">
        <w:t>, and RealClearPolitics is just and aggregated site of new</w:t>
      </w:r>
      <w:r w:rsidR="00323931">
        <w:t>s from the previously mentioned sites and more.</w:t>
      </w:r>
    </w:p>
    <w:p w14:paraId="0647DE7F" w14:textId="100F5647" w:rsidR="00277F59" w:rsidRDefault="00277F59">
      <w:pPr>
        <w:pStyle w:val="NoSpacing"/>
      </w:pPr>
      <w:r>
        <w:tab/>
        <w:t>Online shopping includes Amazon</w:t>
      </w:r>
      <w:r w:rsidR="00531F9D">
        <w:t xml:space="preserve">, Walmart, </w:t>
      </w:r>
      <w:r w:rsidR="007E31DD">
        <w:t>eBay</w:t>
      </w:r>
      <w:r w:rsidR="00531F9D">
        <w:t>, Etsy, Alibaba, and Wish</w:t>
      </w:r>
      <w:r w:rsidR="00DE0128">
        <w:t xml:space="preserve">. Amazon is the main online shopping site that people use. Walmart is selected because </w:t>
      </w:r>
      <w:r w:rsidR="00D16981">
        <w:t xml:space="preserve">a </w:t>
      </w:r>
      <w:r w:rsidR="00A92811">
        <w:t>short-lived</w:t>
      </w:r>
      <w:r w:rsidR="00D16981">
        <w:t xml:space="preserve"> competitor named Jet was </w:t>
      </w:r>
      <w:r w:rsidR="006A79BE">
        <w:t xml:space="preserve">integrated into Walmart’s site. </w:t>
      </w:r>
      <w:r w:rsidR="007E31DD">
        <w:t xml:space="preserve">eBay is the </w:t>
      </w:r>
      <w:r w:rsidR="00A92811">
        <w:t>go-to</w:t>
      </w:r>
      <w:r w:rsidR="007E31DD">
        <w:t xml:space="preserve"> </w:t>
      </w:r>
      <w:r w:rsidR="007E7ED1">
        <w:t>site for buying and selling used goods</w:t>
      </w:r>
      <w:r w:rsidR="00796EEC">
        <w:t xml:space="preserve">. </w:t>
      </w:r>
      <w:r w:rsidR="001C7D03">
        <w:t xml:space="preserve">Etsy is focused on the sale of handmade good, Alibaba and Wish can both be described as </w:t>
      </w:r>
      <w:r w:rsidR="00222456">
        <w:t xml:space="preserve">value product sites where stuff can be bought for cheap but </w:t>
      </w:r>
      <w:r w:rsidR="00A92811">
        <w:t>often has scam listings.</w:t>
      </w:r>
    </w:p>
    <w:p w14:paraId="04854CE7" w14:textId="329730BD" w:rsidR="00A92811" w:rsidRDefault="00A92811">
      <w:pPr>
        <w:pStyle w:val="NoSpacing"/>
      </w:pPr>
      <w:r>
        <w:tab/>
        <w:t>Video Hosting has YouTube, Dailymotion,</w:t>
      </w:r>
      <w:r w:rsidR="00ED4426">
        <w:t xml:space="preserve"> DTube, BitChite, and Odysee (</w:t>
      </w:r>
      <w:r w:rsidR="00E66CD6">
        <w:t>LBRY). YouTube is the biggest video hosting site and to some also considered the second largest search engine, it is owned by Google</w:t>
      </w:r>
      <w:r w:rsidR="00EB14C4">
        <w:t xml:space="preserve">. Dailymotion was a competitor to during the late 2000s and early 2010s but has gotten </w:t>
      </w:r>
      <w:r w:rsidR="00A25E40">
        <w:t xml:space="preserve">anymore popular since and has been over shadowed by </w:t>
      </w:r>
      <w:r w:rsidR="003E5FBB">
        <w:t>YouTube</w:t>
      </w:r>
      <w:r w:rsidR="00A25E40">
        <w:t xml:space="preserve">. </w:t>
      </w:r>
      <w:r w:rsidR="003E5FBB">
        <w:t>DTube, BitChute, and Odysee can be described as Alt-Tech sites</w:t>
      </w:r>
      <w:r w:rsidR="00DD50CA">
        <w:t xml:space="preserve">, created in part due to increased restrictions on the content that is allowed on </w:t>
      </w:r>
      <w:r w:rsidR="00100F73">
        <w:t>mainstream sites like YouTube.</w:t>
      </w:r>
    </w:p>
    <w:p w14:paraId="38499FA5" w14:textId="724CCC65" w:rsidR="00100F73" w:rsidRDefault="00100F73">
      <w:pPr>
        <w:pStyle w:val="NoSpacing"/>
      </w:pPr>
      <w:r>
        <w:tab/>
      </w:r>
      <w:r w:rsidR="00C35C1A">
        <w:t xml:space="preserve">The last main group is social media being made up of Twitter, </w:t>
      </w:r>
      <w:r w:rsidR="00AA4D1E">
        <w:t>Gab, Rumble, Getter, Reddit, and 4</w:t>
      </w:r>
      <w:r w:rsidR="001E0510">
        <w:t xml:space="preserve">chan. </w:t>
      </w:r>
      <w:r w:rsidR="00E71051">
        <w:t>These sites</w:t>
      </w:r>
      <w:r w:rsidR="001E0510">
        <w:t xml:space="preserve"> were chosen because of the ability to view them without a profile, one of the reasons Facebook was not included.</w:t>
      </w:r>
      <w:r w:rsidR="007136A1">
        <w:t xml:space="preserve"> Twitter while the biggest is</w:t>
      </w:r>
      <w:r w:rsidR="00D800D0">
        <w:t xml:space="preserve"> not </w:t>
      </w:r>
      <w:r w:rsidR="00B00321">
        <w:t>as far ahead of its competitors compared to the other categories. Gab</w:t>
      </w:r>
      <w:r w:rsidR="00472371">
        <w:t>, Rumble, and Getter are another group of Alt-Tech sites</w:t>
      </w:r>
      <w:r w:rsidR="00E71051">
        <w:t xml:space="preserve"> </w:t>
      </w:r>
      <w:r w:rsidR="006F2806">
        <w:t>created due to restrictions made by Twitter and Facebook alike</w:t>
      </w:r>
      <w:r w:rsidR="00472371">
        <w:t>.</w:t>
      </w:r>
    </w:p>
    <w:p w14:paraId="3952478A" w14:textId="43887B4B" w:rsidR="000963C3" w:rsidRDefault="00E71051">
      <w:pPr>
        <w:rPr>
          <w:b/>
          <w:bCs/>
        </w:rPr>
      </w:pPr>
      <w:r>
        <w:rPr>
          <w:rStyle w:val="Heading3Char"/>
        </w:rPr>
        <w:t>Possible Differences</w:t>
      </w:r>
      <w:r w:rsidR="00E86CB4">
        <w:rPr>
          <w:rStyle w:val="Heading3Char"/>
        </w:rPr>
        <w:t xml:space="preserve">. </w:t>
      </w:r>
      <w:r w:rsidR="00F343DF">
        <w:t xml:space="preserve">The inclusion of Alt-Tech sites may </w:t>
      </w:r>
      <w:r w:rsidR="00E812A7">
        <w:t>be looked down upon by some but they provide us with an excellent c</w:t>
      </w:r>
      <w:r w:rsidR="005F3E30">
        <w:t>ontrast. These Alt-Tech sites use frameworks that are different from the mainstream tech sites</w:t>
      </w:r>
      <w:r w:rsidR="00FC0A53">
        <w:t>, some part due to innovation and some forced innovation due to them not being able to used</w:t>
      </w:r>
      <w:r w:rsidR="00BB3596">
        <w:t xml:space="preserve"> those established frameworks. </w:t>
      </w:r>
    </w:p>
    <w:p w14:paraId="248F52E6" w14:textId="77777777" w:rsidR="000963C3" w:rsidRDefault="00000000">
      <w:pPr>
        <w:rPr>
          <w:b/>
          <w:bCs/>
        </w:rPr>
      </w:pPr>
      <w:sdt>
        <w:sdtPr>
          <w:rPr>
            <w:rStyle w:val="Heading4Char"/>
          </w:rPr>
          <w:id w:val="-685361587"/>
          <w:placeholder>
            <w:docPart w:val="5F5FDBAC9BB2124A89AFE854C70558F0"/>
          </w:placeholder>
          <w:temporary/>
          <w:showingPlcHdr/>
          <w15:appearance w15:val="hidden"/>
          <w:text/>
        </w:sdtPr>
        <w:sdtEndPr>
          <w:rPr>
            <w:rStyle w:val="DefaultParagraphFont"/>
            <w:rFonts w:asciiTheme="minorHAnsi" w:eastAsiaTheme="minorEastAsia" w:hAnsiTheme="minorHAnsi" w:cstheme="minorBidi"/>
            <w:b w:val="0"/>
            <w:bCs w:val="0"/>
            <w:i w:val="0"/>
            <w:iCs w:val="0"/>
          </w:rPr>
        </w:sdtEndPr>
        <w:sdtContent>
          <w:r w:rsidR="00E86CB4">
            <w:rPr>
              <w:rStyle w:val="Heading4Char"/>
            </w:rPr>
            <w:t>[Heading 4]</w:t>
          </w:r>
        </w:sdtContent>
      </w:sdt>
      <w:r w:rsidR="00E86CB4">
        <w:rPr>
          <w:rStyle w:val="Heading4Char"/>
        </w:rPr>
        <w:t xml:space="preserve">. </w:t>
      </w:r>
      <w:sdt>
        <w:sdtPr>
          <w:id w:val="-1987159626"/>
          <w:placeholder>
            <w:docPart w:val="8B07FC52FD49CA438F307687CE3A39FD"/>
          </w:placeholder>
          <w:temporary/>
          <w:showingPlcHdr/>
          <w15:appearance w15:val="hidden"/>
          <w:text/>
        </w:sdtPr>
        <w:sdtContent>
          <w:r w:rsidR="00E86CB4">
            <w:t>[When using headings, don’t skip levels.  If you need a heading 3, 4, or 5 with no text following it before the next heading, just add a period at the end of the heading and then start a new paragraph for the subheading and its text.]</w:t>
          </w:r>
        </w:sdtContent>
      </w:sdt>
      <w:r w:rsidR="00E86CB4">
        <w:t xml:space="preserve"> </w:t>
      </w:r>
      <w:r w:rsidR="00E86CB4">
        <w:rPr>
          <w:noProof/>
        </w:rPr>
        <w:t xml:space="preserve"> </w:t>
      </w:r>
      <w:sdt>
        <w:sdtPr>
          <w:rPr>
            <w:noProof/>
          </w:rPr>
          <w:id w:val="642383067"/>
          <w:placeholder>
            <w:docPart w:val="EFEFD139E38D714AB28F1F2BAA7883D2"/>
          </w:placeholder>
          <w:temporary/>
          <w:showingPlcHdr/>
          <w15:appearance w15:val="hidden"/>
          <w:text/>
        </w:sdtPr>
        <w:sdtContent>
          <w:r w:rsidR="00E86CB4">
            <w:rPr>
              <w:noProof/>
            </w:rPr>
            <w:t>(Last Name, Year)</w:t>
          </w:r>
        </w:sdtContent>
      </w:sdt>
    </w:p>
    <w:p w14:paraId="296C0C43" w14:textId="77777777" w:rsidR="000963C3" w:rsidRDefault="00000000">
      <w:sdt>
        <w:sdtPr>
          <w:rPr>
            <w:rStyle w:val="Heading5Char"/>
          </w:rPr>
          <w:id w:val="-53853956"/>
          <w:placeholder>
            <w:docPart w:val="3322947A77DBE9448CFE4F595A560CE7"/>
          </w:placeholder>
          <w:temporary/>
          <w:showingPlcHdr/>
          <w15:appearance w15:val="hidden"/>
          <w:text/>
        </w:sdtPr>
        <w:sdtEndPr>
          <w:rPr>
            <w:rStyle w:val="DefaultParagraphFont"/>
            <w:rFonts w:asciiTheme="minorHAnsi" w:eastAsiaTheme="minorEastAsia" w:hAnsiTheme="minorHAnsi" w:cstheme="minorBidi"/>
            <w:i w:val="0"/>
            <w:iCs w:val="0"/>
          </w:rPr>
        </w:sdtEndPr>
        <w:sdtContent>
          <w:r w:rsidR="00E86CB4">
            <w:rPr>
              <w:rStyle w:val="Heading5Char"/>
            </w:rPr>
            <w:t>[Heading 5]</w:t>
          </w:r>
        </w:sdtContent>
      </w:sdt>
      <w:r w:rsidR="00E86CB4">
        <w:rPr>
          <w:rStyle w:val="Heading5Char"/>
        </w:rPr>
        <w:t xml:space="preserve">. </w:t>
      </w:r>
      <w:sdt>
        <w:sdtPr>
          <w:id w:val="1216239889"/>
          <w:placeholder>
            <w:docPart w:val="55B7D36142C7F3458281BA060D1802D9"/>
          </w:placeholder>
          <w:temporary/>
          <w:showingPlcHdr/>
          <w15:appearance w15:val="hidden"/>
          <w:text/>
        </w:sdtPr>
        <w:sdtContent>
          <w:r w:rsidR="00E86CB4">
            <w:t>[Like all sections of your paper, references start on their own page, as shown on the page that follows.  The body of the References section uses the Bibliography style.  For more detailed information on formatting references, see the APA Style Manual, 6th Edition.</w:t>
          </w:r>
        </w:sdtContent>
      </w:sdt>
      <w:r w:rsidR="00E86CB4">
        <w:t xml:space="preserve">  </w:t>
      </w:r>
      <w:sdt>
        <w:sdtPr>
          <w:rPr>
            <w:noProof/>
          </w:rPr>
          <w:id w:val="-666327084"/>
          <w:placeholder>
            <w:docPart w:val="487672660768014EBDD57BBEC0A5BFED"/>
          </w:placeholder>
          <w:temporary/>
          <w:showingPlcHdr/>
          <w15:appearance w15:val="hidden"/>
          <w:text/>
        </w:sdtPr>
        <w:sdtContent>
          <w:r w:rsidR="00E86CB4">
            <w:rPr>
              <w:noProof/>
            </w:rPr>
            <w:t>(Last Name, Year)</w:t>
          </w:r>
        </w:sdtContent>
      </w:sdt>
    </w:p>
    <w:bookmarkStart w:id="4" w:name="_Toc409783210" w:displacedByCustomXml="next"/>
    <w:sdt>
      <w:sdtPr>
        <w:rPr>
          <w:rFonts w:asciiTheme="minorHAnsi" w:eastAsiaTheme="minorEastAsia" w:hAnsiTheme="minorHAnsi" w:cstheme="minorBidi"/>
        </w:rPr>
        <w:id w:val="-573587230"/>
        <w:bibliography/>
      </w:sdtPr>
      <w:sdtContent>
        <w:p w14:paraId="311F1D7D" w14:textId="77777777" w:rsidR="000963C3" w:rsidRDefault="00E86CB4">
          <w:pPr>
            <w:pStyle w:val="SectionTitle"/>
          </w:pPr>
          <w:r>
            <w:t>References</w:t>
          </w:r>
          <w:bookmarkEnd w:id="4"/>
        </w:p>
        <w:sdt>
          <w:sdtPr>
            <w:id w:val="-686988142"/>
            <w:placeholder>
              <w:docPart w:val="C4734BFBC14D9D40A2E6B9488F818987"/>
            </w:placeholder>
            <w:temporary/>
            <w:showingPlcHdr/>
            <w15:appearance w15:val="hidden"/>
          </w:sdtPr>
          <w:sdtContent>
            <w:p w14:paraId="11BB1244" w14:textId="77777777" w:rsidR="000963C3" w:rsidRDefault="00E86CB4">
              <w:pPr>
                <w:pStyle w:val="Bibliography"/>
                <w:rPr>
                  <w:noProof/>
                </w:rPr>
              </w:pPr>
              <w:r>
                <w:rPr>
                  <w:noProof/>
                </w:rPr>
                <w:t xml:space="preserve">Last Name, F. M. (Year). Article Title. </w:t>
              </w:r>
              <w:r>
                <w:rPr>
                  <w:i/>
                  <w:iCs/>
                  <w:noProof/>
                </w:rPr>
                <w:t>Journal Title</w:t>
              </w:r>
              <w:r>
                <w:rPr>
                  <w:noProof/>
                </w:rPr>
                <w:t>, Pages From - To.</w:t>
              </w:r>
            </w:p>
            <w:p w14:paraId="50B8639D" w14:textId="77777777" w:rsidR="000963C3" w:rsidRDefault="00E86CB4">
              <w:pPr>
                <w:pStyle w:val="Bibliography"/>
              </w:pPr>
              <w:r>
                <w:rPr>
                  <w:noProof/>
                </w:rPr>
                <w:t xml:space="preserve">Last Name, F. M. (Year). </w:t>
              </w:r>
              <w:r>
                <w:rPr>
                  <w:i/>
                  <w:iCs/>
                  <w:noProof/>
                </w:rPr>
                <w:t xml:space="preserve">Book Title. </w:t>
              </w:r>
              <w:r>
                <w:rPr>
                  <w:noProof/>
                </w:rPr>
                <w:t>City Name: Publisher Name.</w:t>
              </w:r>
            </w:p>
          </w:sdtContent>
        </w:sdt>
      </w:sdtContent>
    </w:sdt>
    <w:p w14:paraId="4CD25E9E" w14:textId="77777777" w:rsidR="000963C3" w:rsidRDefault="00E86CB4">
      <w:pPr>
        <w:pStyle w:val="SectionTitle"/>
      </w:pPr>
      <w:bookmarkStart w:id="5" w:name="_Toc409783211"/>
      <w:r>
        <w:lastRenderedPageBreak/>
        <w:t>Footnotes</w:t>
      </w:r>
      <w:bookmarkEnd w:id="5"/>
    </w:p>
    <w:p w14:paraId="3D84B268" w14:textId="77777777" w:rsidR="000963C3" w:rsidRDefault="00E86CB4">
      <w:r>
        <w:rPr>
          <w:rStyle w:val="FootnoteReference"/>
        </w:rPr>
        <w:t>1</w:t>
      </w:r>
      <w:sdt>
        <w:sdtPr>
          <w:id w:val="1069077422"/>
          <w:placeholder>
            <w:docPart w:val="2F6FA3588E0DD04286ED837A868AD1D7"/>
          </w:placeholder>
          <w:temporary/>
          <w:showingPlcHdr/>
          <w15:appearance w15:val="hidden"/>
          <w:text/>
        </w:sdtPr>
        <w:sdtEndPr>
          <w:rPr>
            <w:rStyle w:val="FootnoteReference"/>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apply the Footnote Reference.  The body of a footnote, such as this example, uses the Normal text style.  </w:t>
          </w:r>
          <w:r>
            <w:rPr>
              <w:rStyle w:val="Emphasis"/>
            </w:rPr>
            <w:t>(Note:  If you delete this sample footnote, don’t forget to delete its in-text reference as well.)</w:t>
          </w:r>
          <w:r>
            <w:t>]</w:t>
          </w:r>
        </w:sdtContent>
      </w:sdt>
    </w:p>
    <w:p w14:paraId="26BD25E9" w14:textId="77777777" w:rsidR="000963C3" w:rsidRDefault="00E86CB4">
      <w:pPr>
        <w:pStyle w:val="SectionTitle"/>
      </w:pPr>
      <w:bookmarkStart w:id="6" w:name="_Toc409783212"/>
      <w:r>
        <w:lastRenderedPageBreak/>
        <w:t>Tables</w:t>
      </w:r>
      <w:bookmarkEnd w:id="6"/>
    </w:p>
    <w:p w14:paraId="41642539" w14:textId="77777777" w:rsidR="000963C3" w:rsidRDefault="00E86CB4">
      <w:pPr>
        <w:pStyle w:val="NoSpacing"/>
      </w:pPr>
      <w:r>
        <w:t>Table 1</w:t>
      </w:r>
    </w:p>
    <w:sdt>
      <w:sdtPr>
        <w:rPr>
          <w:rStyle w:val="Emphasis"/>
        </w:rPr>
        <w:id w:val="1042324137"/>
        <w:placeholder>
          <w:docPart w:val="E7AD3B13878C1F4198FD67FB73AABE76"/>
        </w:placeholder>
        <w:temporary/>
        <w:showingPlcHdr/>
        <w15:appearance w15:val="hidden"/>
        <w:text/>
      </w:sdtPr>
      <w:sdtEndPr>
        <w:rPr>
          <w:rStyle w:val="DefaultParagraphFont"/>
          <w:i w:val="0"/>
          <w:iCs w:val="0"/>
        </w:rPr>
      </w:sdtEndPr>
      <w:sdtContent>
        <w:p w14:paraId="39F4E3C8" w14:textId="77777777" w:rsidR="000963C3" w:rsidRDefault="00E86CB4">
          <w:pPr>
            <w:pStyle w:val="NoSpacing"/>
          </w:pPr>
          <w:r>
            <w:rPr>
              <w:rStyle w:val="Emphasis"/>
            </w:rPr>
            <w:t>[Table Title]</w:t>
          </w:r>
        </w:p>
      </w:sdtContent>
    </w:sdt>
    <w:tbl>
      <w:tblPr>
        <w:tblStyle w:val="APAReport"/>
        <w:tblW w:w="5000" w:type="pct"/>
        <w:tblLook w:val="04A0" w:firstRow="1" w:lastRow="0" w:firstColumn="1" w:lastColumn="0" w:noHBand="0" w:noVBand="1"/>
        <w:tblCaption w:val="Sample 5-column table"/>
      </w:tblPr>
      <w:tblGrid>
        <w:gridCol w:w="1874"/>
        <w:gridCol w:w="1872"/>
        <w:gridCol w:w="1872"/>
        <w:gridCol w:w="1872"/>
        <w:gridCol w:w="1870"/>
      </w:tblGrid>
      <w:tr w:rsidR="000963C3" w14:paraId="53347FE4" w14:textId="77777777" w:rsidTr="000963C3">
        <w:trPr>
          <w:cnfStyle w:val="100000000000" w:firstRow="1" w:lastRow="0" w:firstColumn="0" w:lastColumn="0" w:oddVBand="0" w:evenVBand="0" w:oddHBand="0" w:evenHBand="0" w:firstRowFirstColumn="0" w:firstRowLastColumn="0" w:lastRowFirstColumn="0" w:lastRowLastColumn="0"/>
        </w:trPr>
        <w:tc>
          <w:tcPr>
            <w:tcW w:w="1001" w:type="pct"/>
          </w:tcPr>
          <w:p w14:paraId="02D354F7" w14:textId="77777777" w:rsidR="000963C3" w:rsidRDefault="00E86CB4">
            <w:pPr>
              <w:pStyle w:val="NoSpacing"/>
            </w:pPr>
            <w:r>
              <w:t>Column Head</w:t>
            </w:r>
          </w:p>
        </w:tc>
        <w:tc>
          <w:tcPr>
            <w:tcW w:w="1000" w:type="pct"/>
          </w:tcPr>
          <w:p w14:paraId="006F2B07" w14:textId="77777777" w:rsidR="000963C3" w:rsidRDefault="00E86CB4">
            <w:pPr>
              <w:pStyle w:val="NoSpacing"/>
            </w:pPr>
            <w:r>
              <w:t>Column Head</w:t>
            </w:r>
          </w:p>
        </w:tc>
        <w:tc>
          <w:tcPr>
            <w:tcW w:w="1000" w:type="pct"/>
          </w:tcPr>
          <w:p w14:paraId="43D24DDD" w14:textId="77777777" w:rsidR="000963C3" w:rsidRDefault="00E86CB4">
            <w:pPr>
              <w:pStyle w:val="NoSpacing"/>
            </w:pPr>
            <w:r>
              <w:t>Column Head</w:t>
            </w:r>
          </w:p>
        </w:tc>
        <w:tc>
          <w:tcPr>
            <w:tcW w:w="1000" w:type="pct"/>
          </w:tcPr>
          <w:p w14:paraId="7601E919" w14:textId="77777777" w:rsidR="000963C3" w:rsidRDefault="00E86CB4">
            <w:pPr>
              <w:pStyle w:val="NoSpacing"/>
            </w:pPr>
            <w:r>
              <w:t>Column Head</w:t>
            </w:r>
          </w:p>
        </w:tc>
        <w:tc>
          <w:tcPr>
            <w:tcW w:w="999" w:type="pct"/>
          </w:tcPr>
          <w:p w14:paraId="42585EAA" w14:textId="77777777" w:rsidR="000963C3" w:rsidRDefault="00E86CB4">
            <w:pPr>
              <w:pStyle w:val="NoSpacing"/>
            </w:pPr>
            <w:r>
              <w:t>Column Head</w:t>
            </w:r>
          </w:p>
        </w:tc>
      </w:tr>
      <w:tr w:rsidR="000963C3" w14:paraId="6A0E2508" w14:textId="77777777" w:rsidTr="000963C3">
        <w:tc>
          <w:tcPr>
            <w:tcW w:w="1001" w:type="pct"/>
          </w:tcPr>
          <w:p w14:paraId="201B2965" w14:textId="77777777" w:rsidR="000963C3" w:rsidRDefault="00E86CB4">
            <w:pPr>
              <w:pStyle w:val="NoSpacing"/>
            </w:pPr>
            <w:r>
              <w:t>Row Head</w:t>
            </w:r>
          </w:p>
        </w:tc>
        <w:tc>
          <w:tcPr>
            <w:tcW w:w="1000" w:type="pct"/>
          </w:tcPr>
          <w:p w14:paraId="4D0FB9D1" w14:textId="77777777" w:rsidR="000963C3" w:rsidRDefault="00E86CB4">
            <w:pPr>
              <w:pStyle w:val="NoSpacing"/>
            </w:pPr>
            <w:r>
              <w:t>123</w:t>
            </w:r>
          </w:p>
        </w:tc>
        <w:tc>
          <w:tcPr>
            <w:tcW w:w="1000" w:type="pct"/>
          </w:tcPr>
          <w:p w14:paraId="6F58749E" w14:textId="77777777" w:rsidR="000963C3" w:rsidRDefault="00E86CB4">
            <w:pPr>
              <w:pStyle w:val="NoSpacing"/>
            </w:pPr>
            <w:r>
              <w:t>123</w:t>
            </w:r>
          </w:p>
        </w:tc>
        <w:tc>
          <w:tcPr>
            <w:tcW w:w="1000" w:type="pct"/>
          </w:tcPr>
          <w:p w14:paraId="2F7ECE9B" w14:textId="77777777" w:rsidR="000963C3" w:rsidRDefault="00E86CB4">
            <w:pPr>
              <w:pStyle w:val="NoSpacing"/>
            </w:pPr>
            <w:r>
              <w:t>123</w:t>
            </w:r>
          </w:p>
        </w:tc>
        <w:tc>
          <w:tcPr>
            <w:tcW w:w="999" w:type="pct"/>
          </w:tcPr>
          <w:p w14:paraId="2EC8D7DE" w14:textId="77777777" w:rsidR="000963C3" w:rsidRDefault="00E86CB4">
            <w:pPr>
              <w:pStyle w:val="NoSpacing"/>
            </w:pPr>
            <w:r>
              <w:t>123</w:t>
            </w:r>
          </w:p>
        </w:tc>
      </w:tr>
      <w:tr w:rsidR="000963C3" w14:paraId="4EBC4B49" w14:textId="77777777" w:rsidTr="000963C3">
        <w:tc>
          <w:tcPr>
            <w:tcW w:w="1001" w:type="pct"/>
          </w:tcPr>
          <w:p w14:paraId="3BAF8563" w14:textId="77777777" w:rsidR="000963C3" w:rsidRDefault="00E86CB4">
            <w:pPr>
              <w:pStyle w:val="NoSpacing"/>
            </w:pPr>
            <w:r>
              <w:t>Row Head</w:t>
            </w:r>
          </w:p>
        </w:tc>
        <w:tc>
          <w:tcPr>
            <w:tcW w:w="1000" w:type="pct"/>
          </w:tcPr>
          <w:p w14:paraId="579D0CDE" w14:textId="77777777" w:rsidR="000963C3" w:rsidRDefault="00E86CB4">
            <w:pPr>
              <w:pStyle w:val="NoSpacing"/>
            </w:pPr>
            <w:r>
              <w:t>456</w:t>
            </w:r>
          </w:p>
        </w:tc>
        <w:tc>
          <w:tcPr>
            <w:tcW w:w="1000" w:type="pct"/>
          </w:tcPr>
          <w:p w14:paraId="3F037BB0" w14:textId="77777777" w:rsidR="000963C3" w:rsidRDefault="00E86CB4">
            <w:pPr>
              <w:pStyle w:val="NoSpacing"/>
            </w:pPr>
            <w:r>
              <w:t>456</w:t>
            </w:r>
          </w:p>
        </w:tc>
        <w:tc>
          <w:tcPr>
            <w:tcW w:w="1000" w:type="pct"/>
          </w:tcPr>
          <w:p w14:paraId="03ACDD04" w14:textId="77777777" w:rsidR="000963C3" w:rsidRDefault="00E86CB4">
            <w:pPr>
              <w:pStyle w:val="NoSpacing"/>
            </w:pPr>
            <w:r>
              <w:t>456</w:t>
            </w:r>
          </w:p>
        </w:tc>
        <w:tc>
          <w:tcPr>
            <w:tcW w:w="999" w:type="pct"/>
          </w:tcPr>
          <w:p w14:paraId="19A7A046" w14:textId="77777777" w:rsidR="000963C3" w:rsidRDefault="00E86CB4">
            <w:pPr>
              <w:pStyle w:val="NoSpacing"/>
            </w:pPr>
            <w:r>
              <w:t>456</w:t>
            </w:r>
          </w:p>
        </w:tc>
      </w:tr>
      <w:tr w:rsidR="000963C3" w14:paraId="37672352" w14:textId="77777777" w:rsidTr="000963C3">
        <w:tc>
          <w:tcPr>
            <w:tcW w:w="1001" w:type="pct"/>
          </w:tcPr>
          <w:p w14:paraId="28A10FA7" w14:textId="77777777" w:rsidR="000963C3" w:rsidRDefault="00E86CB4">
            <w:pPr>
              <w:pStyle w:val="NoSpacing"/>
            </w:pPr>
            <w:r>
              <w:t>Row Head</w:t>
            </w:r>
          </w:p>
        </w:tc>
        <w:tc>
          <w:tcPr>
            <w:tcW w:w="1000" w:type="pct"/>
          </w:tcPr>
          <w:p w14:paraId="45E2553B" w14:textId="77777777" w:rsidR="000963C3" w:rsidRDefault="00E86CB4">
            <w:pPr>
              <w:pStyle w:val="NoSpacing"/>
            </w:pPr>
            <w:r>
              <w:t>789</w:t>
            </w:r>
          </w:p>
        </w:tc>
        <w:tc>
          <w:tcPr>
            <w:tcW w:w="1000" w:type="pct"/>
          </w:tcPr>
          <w:p w14:paraId="16EC90ED" w14:textId="77777777" w:rsidR="000963C3" w:rsidRDefault="00E86CB4">
            <w:pPr>
              <w:pStyle w:val="NoSpacing"/>
            </w:pPr>
            <w:r>
              <w:t>789</w:t>
            </w:r>
          </w:p>
        </w:tc>
        <w:tc>
          <w:tcPr>
            <w:tcW w:w="1000" w:type="pct"/>
          </w:tcPr>
          <w:p w14:paraId="0C809B6F" w14:textId="77777777" w:rsidR="000963C3" w:rsidRDefault="00E86CB4">
            <w:pPr>
              <w:pStyle w:val="NoSpacing"/>
            </w:pPr>
            <w:r>
              <w:t>789</w:t>
            </w:r>
          </w:p>
        </w:tc>
        <w:tc>
          <w:tcPr>
            <w:tcW w:w="999" w:type="pct"/>
          </w:tcPr>
          <w:p w14:paraId="3CD7A1CE" w14:textId="77777777" w:rsidR="000963C3" w:rsidRDefault="00E86CB4">
            <w:pPr>
              <w:pStyle w:val="NoSpacing"/>
            </w:pPr>
            <w:r>
              <w:t>789</w:t>
            </w:r>
          </w:p>
        </w:tc>
      </w:tr>
      <w:tr w:rsidR="000963C3" w14:paraId="52CF5A30" w14:textId="77777777" w:rsidTr="000963C3">
        <w:tc>
          <w:tcPr>
            <w:tcW w:w="1001" w:type="pct"/>
          </w:tcPr>
          <w:p w14:paraId="0AC2BF35" w14:textId="77777777" w:rsidR="000963C3" w:rsidRDefault="00E86CB4">
            <w:pPr>
              <w:pStyle w:val="NoSpacing"/>
            </w:pPr>
            <w:r>
              <w:t>Row Head</w:t>
            </w:r>
          </w:p>
        </w:tc>
        <w:tc>
          <w:tcPr>
            <w:tcW w:w="1000" w:type="pct"/>
          </w:tcPr>
          <w:p w14:paraId="6C2E137E" w14:textId="77777777" w:rsidR="000963C3" w:rsidRDefault="00E86CB4">
            <w:pPr>
              <w:pStyle w:val="NoSpacing"/>
            </w:pPr>
            <w:r>
              <w:t>123</w:t>
            </w:r>
          </w:p>
        </w:tc>
        <w:tc>
          <w:tcPr>
            <w:tcW w:w="1000" w:type="pct"/>
          </w:tcPr>
          <w:p w14:paraId="3EAEAE4D" w14:textId="77777777" w:rsidR="000963C3" w:rsidRDefault="00E86CB4">
            <w:pPr>
              <w:pStyle w:val="NoSpacing"/>
            </w:pPr>
            <w:r>
              <w:t>123</w:t>
            </w:r>
          </w:p>
        </w:tc>
        <w:tc>
          <w:tcPr>
            <w:tcW w:w="1000" w:type="pct"/>
          </w:tcPr>
          <w:p w14:paraId="4E619E9B" w14:textId="77777777" w:rsidR="000963C3" w:rsidRDefault="00E86CB4">
            <w:pPr>
              <w:pStyle w:val="NoSpacing"/>
            </w:pPr>
            <w:r>
              <w:t>123</w:t>
            </w:r>
          </w:p>
        </w:tc>
        <w:tc>
          <w:tcPr>
            <w:tcW w:w="999" w:type="pct"/>
          </w:tcPr>
          <w:p w14:paraId="120E89F6" w14:textId="77777777" w:rsidR="000963C3" w:rsidRDefault="00E86CB4">
            <w:pPr>
              <w:pStyle w:val="NoSpacing"/>
            </w:pPr>
            <w:r>
              <w:t>123</w:t>
            </w:r>
          </w:p>
        </w:tc>
      </w:tr>
      <w:tr w:rsidR="000963C3" w14:paraId="5709C380" w14:textId="77777777" w:rsidTr="000963C3">
        <w:tc>
          <w:tcPr>
            <w:tcW w:w="1001" w:type="pct"/>
          </w:tcPr>
          <w:p w14:paraId="77C3C9A3" w14:textId="77777777" w:rsidR="000963C3" w:rsidRDefault="00E86CB4">
            <w:pPr>
              <w:pStyle w:val="NoSpacing"/>
            </w:pPr>
            <w:r>
              <w:t>Row Head</w:t>
            </w:r>
          </w:p>
        </w:tc>
        <w:tc>
          <w:tcPr>
            <w:tcW w:w="1000" w:type="pct"/>
          </w:tcPr>
          <w:p w14:paraId="2D1B6921" w14:textId="77777777" w:rsidR="000963C3" w:rsidRDefault="00E86CB4">
            <w:pPr>
              <w:pStyle w:val="NoSpacing"/>
            </w:pPr>
            <w:r>
              <w:t>456</w:t>
            </w:r>
          </w:p>
        </w:tc>
        <w:tc>
          <w:tcPr>
            <w:tcW w:w="1000" w:type="pct"/>
          </w:tcPr>
          <w:p w14:paraId="0F9CD4A8" w14:textId="77777777" w:rsidR="000963C3" w:rsidRDefault="00E86CB4">
            <w:pPr>
              <w:pStyle w:val="NoSpacing"/>
            </w:pPr>
            <w:r>
              <w:t>456</w:t>
            </w:r>
          </w:p>
        </w:tc>
        <w:tc>
          <w:tcPr>
            <w:tcW w:w="1000" w:type="pct"/>
          </w:tcPr>
          <w:p w14:paraId="0E96F751" w14:textId="77777777" w:rsidR="000963C3" w:rsidRDefault="00E86CB4">
            <w:pPr>
              <w:pStyle w:val="NoSpacing"/>
            </w:pPr>
            <w:r>
              <w:t>456</w:t>
            </w:r>
          </w:p>
        </w:tc>
        <w:tc>
          <w:tcPr>
            <w:tcW w:w="999" w:type="pct"/>
          </w:tcPr>
          <w:p w14:paraId="509AA070" w14:textId="77777777" w:rsidR="000963C3" w:rsidRDefault="00E86CB4">
            <w:pPr>
              <w:pStyle w:val="NoSpacing"/>
            </w:pPr>
            <w:r>
              <w:t>456</w:t>
            </w:r>
          </w:p>
        </w:tc>
      </w:tr>
      <w:tr w:rsidR="000963C3" w14:paraId="7E05796F" w14:textId="77777777" w:rsidTr="000963C3">
        <w:tc>
          <w:tcPr>
            <w:tcW w:w="1001" w:type="pct"/>
          </w:tcPr>
          <w:p w14:paraId="2C9DE509" w14:textId="77777777" w:rsidR="000963C3" w:rsidRDefault="00E86CB4">
            <w:pPr>
              <w:pStyle w:val="NoSpacing"/>
            </w:pPr>
            <w:r>
              <w:t>Row Head</w:t>
            </w:r>
          </w:p>
        </w:tc>
        <w:tc>
          <w:tcPr>
            <w:tcW w:w="1000" w:type="pct"/>
          </w:tcPr>
          <w:p w14:paraId="40685473" w14:textId="77777777" w:rsidR="000963C3" w:rsidRDefault="00E86CB4">
            <w:pPr>
              <w:pStyle w:val="NoSpacing"/>
            </w:pPr>
            <w:r>
              <w:t>789</w:t>
            </w:r>
          </w:p>
        </w:tc>
        <w:tc>
          <w:tcPr>
            <w:tcW w:w="1000" w:type="pct"/>
          </w:tcPr>
          <w:p w14:paraId="7D7C92DF" w14:textId="77777777" w:rsidR="000963C3" w:rsidRDefault="00E86CB4">
            <w:pPr>
              <w:pStyle w:val="NoSpacing"/>
            </w:pPr>
            <w:r>
              <w:t>789</w:t>
            </w:r>
          </w:p>
        </w:tc>
        <w:tc>
          <w:tcPr>
            <w:tcW w:w="1000" w:type="pct"/>
          </w:tcPr>
          <w:p w14:paraId="2F1B5FB6" w14:textId="77777777" w:rsidR="000963C3" w:rsidRDefault="00E86CB4">
            <w:pPr>
              <w:pStyle w:val="NoSpacing"/>
            </w:pPr>
            <w:r>
              <w:t>789</w:t>
            </w:r>
          </w:p>
        </w:tc>
        <w:tc>
          <w:tcPr>
            <w:tcW w:w="999" w:type="pct"/>
          </w:tcPr>
          <w:p w14:paraId="483395C5" w14:textId="77777777" w:rsidR="000963C3" w:rsidRDefault="00E86CB4">
            <w:pPr>
              <w:pStyle w:val="NoSpacing"/>
            </w:pPr>
            <w:r>
              <w:t>789</w:t>
            </w:r>
          </w:p>
        </w:tc>
      </w:tr>
    </w:tbl>
    <w:p w14:paraId="3310937B" w14:textId="77777777" w:rsidR="000963C3" w:rsidRDefault="00E86CB4">
      <w:pPr>
        <w:pStyle w:val="TableFigure"/>
      </w:pPr>
      <w:r>
        <w:rPr>
          <w:rStyle w:val="Emphasis"/>
        </w:rPr>
        <w:t>Note</w:t>
      </w:r>
      <w:r>
        <w:t xml:space="preserve">:  </w:t>
      </w:r>
      <w:sdt>
        <w:sdtPr>
          <w:id w:val="668988805"/>
          <w:placeholder>
            <w:docPart w:val="4C8117C50D7D2244876597085F7498BA"/>
          </w:placeholder>
          <w:temporary/>
          <w:showingPlcHdr/>
          <w15:appearance w15:val="hidden"/>
        </w:sdtPr>
        <w:sdtContent>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 line spacing.  Include a heading for every row and column, even if the content seems obvious.  To insert a table, on the Insert tab, tap Table.  New tables that you create in this document use APA format by default.]</w:t>
          </w:r>
        </w:sdtContent>
      </w:sdt>
    </w:p>
    <w:p w14:paraId="1DF6AEC7" w14:textId="77777777" w:rsidR="000963C3" w:rsidRDefault="00E86CB4">
      <w:pPr>
        <w:pStyle w:val="SectionTitle"/>
      </w:pPr>
      <w:bookmarkStart w:id="7" w:name="_Toc409783213"/>
      <w:r>
        <w:lastRenderedPageBreak/>
        <w:t>Figures</w:t>
      </w:r>
      <w:bookmarkEnd w:id="7"/>
    </w:p>
    <w:p w14:paraId="1B9BBAA6" w14:textId="77777777" w:rsidR="000963C3" w:rsidRDefault="00E86CB4">
      <w:pPr>
        <w:pStyle w:val="NoSpacing"/>
      </w:pPr>
      <w:r>
        <w:rPr>
          <w:noProof/>
          <w:lang w:eastAsia="en-US"/>
        </w:rPr>
        <w:drawing>
          <wp:inline distT="0" distB="0" distL="0" distR="0" wp14:anchorId="58D01B68" wp14:editId="42B83F12">
            <wp:extent cx="5934075" cy="3956051"/>
            <wp:effectExtent l="0" t="0" r="0" b="6350"/>
            <wp:docPr id="2" name="Picture 2" title="Fish and colorful co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sh_96ppi.png"/>
                    <pic:cNvPicPr/>
                  </pic:nvPicPr>
                  <pic:blipFill>
                    <a:blip r:embed="rId8">
                      <a:extLst>
                        <a:ext uri="{28A0092B-C50C-407E-A947-70E740481C1C}">
                          <a14:useLocalDpi xmlns:a14="http://schemas.microsoft.com/office/drawing/2010/main" val="0"/>
                        </a:ext>
                      </a:extLst>
                    </a:blip>
                    <a:stretch>
                      <a:fillRect/>
                    </a:stretch>
                  </pic:blipFill>
                  <pic:spPr>
                    <a:xfrm>
                      <a:off x="0" y="0"/>
                      <a:ext cx="5935782" cy="3957189"/>
                    </a:xfrm>
                    <a:prstGeom prst="rect">
                      <a:avLst/>
                    </a:prstGeom>
                  </pic:spPr>
                </pic:pic>
              </a:graphicData>
            </a:graphic>
          </wp:inline>
        </w:drawing>
      </w:r>
    </w:p>
    <w:p w14:paraId="4054282E" w14:textId="77777777" w:rsidR="000963C3" w:rsidRDefault="00E86CB4">
      <w:pPr>
        <w:pStyle w:val="TOCHeading"/>
      </w:pPr>
      <w:r>
        <w:rPr>
          <w:rStyle w:val="Emphasis"/>
        </w:rPr>
        <w:lastRenderedPageBreak/>
        <w:t>Figure 1</w:t>
      </w:r>
      <w:r>
        <w:t xml:space="preserve">. </w:t>
      </w:r>
      <w:sdt>
        <w:sdtPr>
          <w:id w:val="1420302148"/>
          <w:placeholder>
            <w:docPart w:val="4BE3DEE90ED38C41B4309188988931AF"/>
          </w:placeholder>
          <w:temporary/>
          <w:showingPlcHdr/>
          <w15:appearance w15:val="hidden"/>
          <w:text/>
        </w:sdtPr>
        <w:sdtContent>
          <w:r>
            <w:t>[Include all figures in their own section, following references (and footnotes and tables, if applicable).  Include a numbered caption for each figure.  Use the Table/Figure style for easy spacing between figure and caption.]</w:t>
          </w:r>
        </w:sdtContent>
      </w:sdt>
    </w:p>
    <w:p w14:paraId="77963730" w14:textId="77777777" w:rsidR="000963C3" w:rsidRDefault="00E86CB4">
      <w:pPr>
        <w:pStyle w:val="TableFigure"/>
      </w:pPr>
      <w:r>
        <w:t xml:space="preserve">For more information about all elements of APA formatting, please consult the </w:t>
      </w:r>
      <w:r>
        <w:rPr>
          <w:rStyle w:val="Emphasis"/>
        </w:rPr>
        <w:t>APA Style Manual, 6th Edition</w:t>
      </w:r>
      <w:r>
        <w:t>.</w:t>
      </w:r>
    </w:p>
    <w:sectPr w:rsidR="000963C3">
      <w:headerReference w:type="default" r:id="rId9"/>
      <w:headerReference w:type="first" r:id="rId10"/>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C9C5EF" w14:textId="77777777" w:rsidR="00B54771" w:rsidRDefault="00B54771">
      <w:pPr>
        <w:spacing w:line="240" w:lineRule="auto"/>
      </w:pPr>
      <w:r>
        <w:separator/>
      </w:r>
    </w:p>
  </w:endnote>
  <w:endnote w:type="continuationSeparator" w:id="0">
    <w:p w14:paraId="73639A2F" w14:textId="77777777" w:rsidR="00B54771" w:rsidRDefault="00B547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4DCFA5" w14:textId="77777777" w:rsidR="00B54771" w:rsidRDefault="00B54771">
      <w:pPr>
        <w:spacing w:line="240" w:lineRule="auto"/>
      </w:pPr>
      <w:r>
        <w:separator/>
      </w:r>
    </w:p>
  </w:footnote>
  <w:footnote w:type="continuationSeparator" w:id="0">
    <w:p w14:paraId="139705FC" w14:textId="77777777" w:rsidR="00B54771" w:rsidRDefault="00B5477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47575" w14:textId="77777777" w:rsidR="000963C3" w:rsidRDefault="00000000">
    <w:pPr>
      <w:pStyle w:val="Header"/>
    </w:pPr>
    <w:sdt>
      <w:sdtPr>
        <w:rPr>
          <w:rStyle w:val="Strong"/>
        </w:rPr>
        <w:alias w:val="Running head"/>
        <w:tag w:val=""/>
        <w:id w:val="1072628492"/>
        <w:placeholder>
          <w:docPart w:val="4C8117C50D7D2244876597085F7498BA"/>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E86CB4">
          <w:rPr>
            <w:rStyle w:val="Strong"/>
          </w:rPr>
          <w:t>[Shortened Title up to 50 Characters]</w:t>
        </w:r>
      </w:sdtContent>
    </w:sdt>
    <w:r w:rsidR="00E86CB4">
      <w:rPr>
        <w:rStyle w:val="Strong"/>
      </w:rPr>
      <w:t xml:space="preserve"> </w:t>
    </w:r>
    <w:r w:rsidR="00E86CB4">
      <w:rPr>
        <w:rStyle w:val="Strong"/>
      </w:rPr>
      <w:ptab w:relativeTo="margin" w:alignment="right" w:leader="none"/>
    </w:r>
    <w:r w:rsidR="00E86CB4">
      <w:rPr>
        <w:rStyle w:val="Strong"/>
      </w:rPr>
      <w:fldChar w:fldCharType="begin"/>
    </w:r>
    <w:r w:rsidR="00E86CB4">
      <w:rPr>
        <w:rStyle w:val="Strong"/>
      </w:rPr>
      <w:instrText xml:space="preserve"> PAGE   \* MERGEFORMAT </w:instrText>
    </w:r>
    <w:r w:rsidR="00E86CB4">
      <w:rPr>
        <w:rStyle w:val="Strong"/>
      </w:rPr>
      <w:fldChar w:fldCharType="separate"/>
    </w:r>
    <w:r w:rsidR="00E86CB4">
      <w:rPr>
        <w:rStyle w:val="Strong"/>
        <w:noProof/>
      </w:rPr>
      <w:t>9</w:t>
    </w:r>
    <w:r w:rsidR="00E86CB4">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6E486" w14:textId="77777777" w:rsidR="000963C3" w:rsidRDefault="00E86CB4">
    <w:pPr>
      <w:pStyle w:val="Header"/>
      <w:rPr>
        <w:rStyle w:val="Strong"/>
      </w:rPr>
    </w:pPr>
    <w:r>
      <w:t xml:space="preserve">Running head: </w:t>
    </w:r>
    <w:sdt>
      <w:sdtPr>
        <w:rPr>
          <w:rStyle w:val="Strong"/>
        </w:rPr>
        <w:alias w:val="Running head"/>
        <w:tag w:val=""/>
        <w:id w:val="-696842620"/>
        <w:placeholder>
          <w:docPart w:val="4BE3DEE90ED38C41B4309188988931AF"/>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[Shortened Title up to 50 Characters]</w:t>
        </w:r>
      </w:sdtContent>
    </w:sdt>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230119600">
    <w:abstractNumId w:val="9"/>
  </w:num>
  <w:num w:numId="2" w16cid:durableId="1132361737">
    <w:abstractNumId w:val="7"/>
  </w:num>
  <w:num w:numId="3" w16cid:durableId="1134954959">
    <w:abstractNumId w:val="6"/>
  </w:num>
  <w:num w:numId="4" w16cid:durableId="1300694475">
    <w:abstractNumId w:val="5"/>
  </w:num>
  <w:num w:numId="5" w16cid:durableId="1563981292">
    <w:abstractNumId w:val="4"/>
  </w:num>
  <w:num w:numId="6" w16cid:durableId="1083799664">
    <w:abstractNumId w:val="8"/>
  </w:num>
  <w:num w:numId="7" w16cid:durableId="678124953">
    <w:abstractNumId w:val="3"/>
  </w:num>
  <w:num w:numId="8" w16cid:durableId="1046878474">
    <w:abstractNumId w:val="2"/>
  </w:num>
  <w:num w:numId="9" w16cid:durableId="2066441639">
    <w:abstractNumId w:val="1"/>
  </w:num>
  <w:num w:numId="10" w16cid:durableId="1801417070">
    <w:abstractNumId w:val="0"/>
  </w:num>
  <w:num w:numId="11" w16cid:durableId="54937088">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96"/>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317"/>
    <w:rsid w:val="000963C3"/>
    <w:rsid w:val="00100F73"/>
    <w:rsid w:val="00116B70"/>
    <w:rsid w:val="001645AD"/>
    <w:rsid w:val="001C7D03"/>
    <w:rsid w:val="001D6619"/>
    <w:rsid w:val="001E0510"/>
    <w:rsid w:val="002166AE"/>
    <w:rsid w:val="00222456"/>
    <w:rsid w:val="00277F59"/>
    <w:rsid w:val="002C6E01"/>
    <w:rsid w:val="00323931"/>
    <w:rsid w:val="00326E8D"/>
    <w:rsid w:val="00352317"/>
    <w:rsid w:val="00371088"/>
    <w:rsid w:val="00387943"/>
    <w:rsid w:val="003D443B"/>
    <w:rsid w:val="003D444C"/>
    <w:rsid w:val="003D4969"/>
    <w:rsid w:val="003E5FBB"/>
    <w:rsid w:val="00472371"/>
    <w:rsid w:val="004A14B7"/>
    <w:rsid w:val="004B26C6"/>
    <w:rsid w:val="004D2D08"/>
    <w:rsid w:val="004D7B8F"/>
    <w:rsid w:val="005038CB"/>
    <w:rsid w:val="00531F9D"/>
    <w:rsid w:val="005B0A02"/>
    <w:rsid w:val="005F3E30"/>
    <w:rsid w:val="005F436B"/>
    <w:rsid w:val="006813A4"/>
    <w:rsid w:val="006A79BE"/>
    <w:rsid w:val="006E65D7"/>
    <w:rsid w:val="006F2806"/>
    <w:rsid w:val="00700CFD"/>
    <w:rsid w:val="00702397"/>
    <w:rsid w:val="007136A1"/>
    <w:rsid w:val="00796EEC"/>
    <w:rsid w:val="007E31DD"/>
    <w:rsid w:val="007E7ED1"/>
    <w:rsid w:val="00827397"/>
    <w:rsid w:val="0090534F"/>
    <w:rsid w:val="0093676F"/>
    <w:rsid w:val="009741AC"/>
    <w:rsid w:val="00993940"/>
    <w:rsid w:val="00A20215"/>
    <w:rsid w:val="00A25E40"/>
    <w:rsid w:val="00A53A76"/>
    <w:rsid w:val="00A92811"/>
    <w:rsid w:val="00AA4D1E"/>
    <w:rsid w:val="00B00321"/>
    <w:rsid w:val="00B43CC2"/>
    <w:rsid w:val="00B54771"/>
    <w:rsid w:val="00BB3596"/>
    <w:rsid w:val="00C35C1A"/>
    <w:rsid w:val="00C95373"/>
    <w:rsid w:val="00CE08B3"/>
    <w:rsid w:val="00D16981"/>
    <w:rsid w:val="00D800D0"/>
    <w:rsid w:val="00D903BC"/>
    <w:rsid w:val="00DB0DFD"/>
    <w:rsid w:val="00DD50CA"/>
    <w:rsid w:val="00DE0128"/>
    <w:rsid w:val="00E66CD6"/>
    <w:rsid w:val="00E71051"/>
    <w:rsid w:val="00E812A7"/>
    <w:rsid w:val="00E86CB4"/>
    <w:rsid w:val="00EB14C4"/>
    <w:rsid w:val="00EB27B3"/>
    <w:rsid w:val="00ED4426"/>
    <w:rsid w:val="00F343DF"/>
    <w:rsid w:val="00F954D4"/>
    <w:rsid w:val="00FB556B"/>
    <w:rsid w:val="00FC05A4"/>
    <w:rsid w:val="00FC0A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3060C6"/>
  <w15:chartTrackingRefBased/>
  <w15:docId w15:val="{F51AF075-8C25-6144-8445-FDDCDCD93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jc/Library/Containers/com.microsoft.Word/Data/Library/Application%20Support/Microsoft/Office/16.0/DTS/en-US%7bFCE2ECB7-C5BA-3C44-9FE4-721A3657D129%7d/%7b4CC8B43F-2D87-CC47-AD54-16BCF8DE3A67%7dtf1000209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6BC6DCDACF5D942B2B79771F402E5D1"/>
        <w:category>
          <w:name w:val="General"/>
          <w:gallery w:val="placeholder"/>
        </w:category>
        <w:types>
          <w:type w:val="bbPlcHdr"/>
        </w:types>
        <w:behaviors>
          <w:behavior w:val="content"/>
        </w:behaviors>
        <w:guid w:val="{07E4EAAE-771A-CA4B-8FFB-B3C6FBF716DB}"/>
      </w:docPartPr>
      <w:docPartBody>
        <w:p w:rsidR="00C00591" w:rsidRDefault="00000000">
          <w:pPr>
            <w:pStyle w:val="C6BC6DCDACF5D942B2B79771F402E5D1"/>
          </w:pPr>
          <w:r>
            <w:t>[Title Here, up to 12 Words, on One to Two Lines]</w:t>
          </w:r>
        </w:p>
      </w:docPartBody>
    </w:docPart>
    <w:docPart>
      <w:docPartPr>
        <w:name w:val="A3B192EDAED87149BCBAF8E46EEDEBB4"/>
        <w:category>
          <w:name w:val="General"/>
          <w:gallery w:val="placeholder"/>
        </w:category>
        <w:types>
          <w:type w:val="bbPlcHdr"/>
        </w:types>
        <w:behaviors>
          <w:behavior w:val="content"/>
        </w:behaviors>
        <w:guid w:val="{7258D8B4-2710-FC41-B0DE-4E327B2B93BC}"/>
      </w:docPartPr>
      <w:docPartBody>
        <w:p w:rsidR="00C00591" w:rsidRDefault="00000000">
          <w:pPr>
            <w:pStyle w:val="A3B192EDAED87149BCBAF8E46EEDEBB4"/>
          </w:pPr>
          <w:r>
            <w:t>[Include any grant/funding information and a complete correspondence address.]</w:t>
          </w:r>
        </w:p>
      </w:docPartBody>
    </w:docPart>
    <w:docPart>
      <w:docPartPr>
        <w:name w:val="E6E4B7BA9E2E0D4C8EBF307D5F769104"/>
        <w:category>
          <w:name w:val="General"/>
          <w:gallery w:val="placeholder"/>
        </w:category>
        <w:types>
          <w:type w:val="bbPlcHdr"/>
        </w:types>
        <w:behaviors>
          <w:behavior w:val="content"/>
        </w:behaviors>
        <w:guid w:val="{F394F287-6A36-E84F-8617-A975B9D72494}"/>
      </w:docPartPr>
      <w:docPartBody>
        <w:p w:rsidR="00C00591" w:rsidRDefault="00000000">
          <w:pPr>
            <w:pStyle w:val="E6E4B7BA9E2E0D4C8EBF307D5F769104"/>
          </w:pPr>
          <w:r>
            <w:t>[Tap here to add keywords.]</w:t>
          </w:r>
        </w:p>
      </w:docPartBody>
    </w:docPart>
    <w:docPart>
      <w:docPartPr>
        <w:name w:val="300B0D0721A96F48B41D6D0E31AA37A1"/>
        <w:category>
          <w:name w:val="General"/>
          <w:gallery w:val="placeholder"/>
        </w:category>
        <w:types>
          <w:type w:val="bbPlcHdr"/>
        </w:types>
        <w:behaviors>
          <w:behavior w:val="content"/>
        </w:behaviors>
        <w:guid w:val="{CF839D5C-CC43-A74B-BFA0-89713F560829}"/>
      </w:docPartPr>
      <w:docPartBody>
        <w:p w:rsidR="00C00591" w:rsidRDefault="00000000">
          <w:pPr>
            <w:pStyle w:val="300B0D0721A96F48B41D6D0E31AA37A1"/>
          </w:pPr>
          <w:r>
            <w:t>[Title Here, up to 12 Words, on One to Two Lines]</w:t>
          </w:r>
        </w:p>
      </w:docPartBody>
    </w:docPart>
    <w:docPart>
      <w:docPartPr>
        <w:name w:val="CBA9BEC7675611428D25BB64D1737311"/>
        <w:category>
          <w:name w:val="General"/>
          <w:gallery w:val="placeholder"/>
        </w:category>
        <w:types>
          <w:type w:val="bbPlcHdr"/>
        </w:types>
        <w:behaviors>
          <w:behavior w:val="content"/>
        </w:behaviors>
        <w:guid w:val="{CE373391-CACC-6F45-889B-9D0656927642}"/>
      </w:docPartPr>
      <w:docPartBody>
        <w:p w:rsidR="00C00591" w:rsidRDefault="00000000">
          <w:pPr>
            <w:pStyle w:val="CBA9BEC7675611428D25BB64D1737311"/>
          </w:pPr>
          <w:r>
            <w:t xml:space="preserve">[The body of your paper uses a half-inch first line indent and is double-spaced.  APA style provides for up to five heading levels, shown in the paragraphs that follow.  Note that the word </w:t>
          </w:r>
          <w:r>
            <w:rPr>
              <w:rStyle w:val="Emphasis"/>
            </w:rPr>
            <w:t>Introduction</w:t>
          </w:r>
          <w:r>
            <w:t xml:space="preserve"> should not be used as an initial heading, as it’s assumed that your paper begins with an introduction.]</w:t>
          </w:r>
        </w:p>
      </w:docPartBody>
    </w:docPart>
    <w:docPart>
      <w:docPartPr>
        <w:name w:val="1FDE8BAFEFB5ED469FE9612AD6750044"/>
        <w:category>
          <w:name w:val="General"/>
          <w:gallery w:val="placeholder"/>
        </w:category>
        <w:types>
          <w:type w:val="bbPlcHdr"/>
        </w:types>
        <w:behaviors>
          <w:behavior w:val="content"/>
        </w:behaviors>
        <w:guid w:val="{F21A8BDD-05F3-8740-A6BF-FFA2A794B8A6}"/>
      </w:docPartPr>
      <w:docPartBody>
        <w:p w:rsidR="00C00591" w:rsidRDefault="00000000">
          <w:pPr>
            <w:pStyle w:val="1FDE8BAFEFB5ED469FE9612AD6750044"/>
          </w:pPr>
          <w:r>
            <w:t>[Heading 1]</w:t>
          </w:r>
        </w:p>
      </w:docPartBody>
    </w:docPart>
    <w:docPart>
      <w:docPartPr>
        <w:name w:val="5F5FDBAC9BB2124A89AFE854C70558F0"/>
        <w:category>
          <w:name w:val="General"/>
          <w:gallery w:val="placeholder"/>
        </w:category>
        <w:types>
          <w:type w:val="bbPlcHdr"/>
        </w:types>
        <w:behaviors>
          <w:behavior w:val="content"/>
        </w:behaviors>
        <w:guid w:val="{B983312E-6B16-F245-94C0-907D611FF016}"/>
      </w:docPartPr>
      <w:docPartBody>
        <w:p w:rsidR="00C00591" w:rsidRDefault="00000000">
          <w:pPr>
            <w:pStyle w:val="5F5FDBAC9BB2124A89AFE854C70558F0"/>
          </w:pPr>
          <w:r>
            <w:rPr>
              <w:rStyle w:val="Heading4Char"/>
            </w:rPr>
            <w:t>[Heading 4]</w:t>
          </w:r>
        </w:p>
      </w:docPartBody>
    </w:docPart>
    <w:docPart>
      <w:docPartPr>
        <w:name w:val="8B07FC52FD49CA438F307687CE3A39FD"/>
        <w:category>
          <w:name w:val="General"/>
          <w:gallery w:val="placeholder"/>
        </w:category>
        <w:types>
          <w:type w:val="bbPlcHdr"/>
        </w:types>
        <w:behaviors>
          <w:behavior w:val="content"/>
        </w:behaviors>
        <w:guid w:val="{01DA95D0-BC0C-384E-81C8-DB750C75F796}"/>
      </w:docPartPr>
      <w:docPartBody>
        <w:p w:rsidR="00C00591" w:rsidRDefault="00000000">
          <w:pPr>
            <w:pStyle w:val="8B07FC52FD49CA438F307687CE3A39FD"/>
          </w:pPr>
          <w:r>
            <w:t>[When using headings, don’t skip levels.  If you need a heading 3, 4, or 5 with no text following it before the next heading, just add a period at the end of the heading and then start a new paragraph for the subheading and its text.]</w:t>
          </w:r>
        </w:p>
      </w:docPartBody>
    </w:docPart>
    <w:docPart>
      <w:docPartPr>
        <w:name w:val="EFEFD139E38D714AB28F1F2BAA7883D2"/>
        <w:category>
          <w:name w:val="General"/>
          <w:gallery w:val="placeholder"/>
        </w:category>
        <w:types>
          <w:type w:val="bbPlcHdr"/>
        </w:types>
        <w:behaviors>
          <w:behavior w:val="content"/>
        </w:behaviors>
        <w:guid w:val="{48849B5B-245C-D549-927B-9B037E43427D}"/>
      </w:docPartPr>
      <w:docPartBody>
        <w:p w:rsidR="00C00591" w:rsidRDefault="00000000">
          <w:pPr>
            <w:pStyle w:val="EFEFD139E38D714AB28F1F2BAA7883D2"/>
          </w:pPr>
          <w:r>
            <w:rPr>
              <w:noProof/>
            </w:rPr>
            <w:t>(Last Name, Year)</w:t>
          </w:r>
        </w:p>
      </w:docPartBody>
    </w:docPart>
    <w:docPart>
      <w:docPartPr>
        <w:name w:val="3322947A77DBE9448CFE4F595A560CE7"/>
        <w:category>
          <w:name w:val="General"/>
          <w:gallery w:val="placeholder"/>
        </w:category>
        <w:types>
          <w:type w:val="bbPlcHdr"/>
        </w:types>
        <w:behaviors>
          <w:behavior w:val="content"/>
        </w:behaviors>
        <w:guid w:val="{7BF95BA4-D803-7B4C-B124-20E099DBB486}"/>
      </w:docPartPr>
      <w:docPartBody>
        <w:p w:rsidR="00C00591" w:rsidRDefault="00000000">
          <w:pPr>
            <w:pStyle w:val="3322947A77DBE9448CFE4F595A560CE7"/>
          </w:pPr>
          <w:r>
            <w:rPr>
              <w:rStyle w:val="Heading5Char"/>
            </w:rPr>
            <w:t>[Heading 5]</w:t>
          </w:r>
        </w:p>
      </w:docPartBody>
    </w:docPart>
    <w:docPart>
      <w:docPartPr>
        <w:name w:val="55B7D36142C7F3458281BA060D1802D9"/>
        <w:category>
          <w:name w:val="General"/>
          <w:gallery w:val="placeholder"/>
        </w:category>
        <w:types>
          <w:type w:val="bbPlcHdr"/>
        </w:types>
        <w:behaviors>
          <w:behavior w:val="content"/>
        </w:behaviors>
        <w:guid w:val="{A5022505-2B40-5947-AAFC-3C7B6B228FD5}"/>
      </w:docPartPr>
      <w:docPartBody>
        <w:p w:rsidR="00C00591" w:rsidRDefault="00000000">
          <w:pPr>
            <w:pStyle w:val="55B7D36142C7F3458281BA060D1802D9"/>
          </w:pPr>
          <w:r>
            <w:t>[Like all sections of your paper, references start on their own page, as shown on the page that follows.  The body of the References section uses the Bibliography style.  For more detailed information on formatting references, see the APA Style Manual, 6th Edition.</w:t>
          </w:r>
        </w:p>
      </w:docPartBody>
    </w:docPart>
    <w:docPart>
      <w:docPartPr>
        <w:name w:val="487672660768014EBDD57BBEC0A5BFED"/>
        <w:category>
          <w:name w:val="General"/>
          <w:gallery w:val="placeholder"/>
        </w:category>
        <w:types>
          <w:type w:val="bbPlcHdr"/>
        </w:types>
        <w:behaviors>
          <w:behavior w:val="content"/>
        </w:behaviors>
        <w:guid w:val="{4FF04A22-EEF0-6A49-BBAC-7255EAF70EAD}"/>
      </w:docPartPr>
      <w:docPartBody>
        <w:p w:rsidR="00C00591" w:rsidRDefault="00000000">
          <w:pPr>
            <w:pStyle w:val="487672660768014EBDD57BBEC0A5BFED"/>
          </w:pPr>
          <w:r>
            <w:rPr>
              <w:noProof/>
            </w:rPr>
            <w:t>(Last Name, Year)</w:t>
          </w:r>
        </w:p>
      </w:docPartBody>
    </w:docPart>
    <w:docPart>
      <w:docPartPr>
        <w:name w:val="C4734BFBC14D9D40A2E6B9488F818987"/>
        <w:category>
          <w:name w:val="General"/>
          <w:gallery w:val="placeholder"/>
        </w:category>
        <w:types>
          <w:type w:val="bbPlcHdr"/>
        </w:types>
        <w:behaviors>
          <w:behavior w:val="content"/>
        </w:behaviors>
        <w:guid w:val="{9023AABC-46F8-D24A-8EB8-D715372C6232}"/>
      </w:docPartPr>
      <w:docPartBody>
        <w:p w:rsidR="00FF6A2A" w:rsidRDefault="00000000">
          <w:pPr>
            <w:pStyle w:val="Bibliography"/>
            <w:rPr>
              <w:noProof/>
            </w:rPr>
          </w:pPr>
          <w:r>
            <w:rPr>
              <w:noProof/>
            </w:rPr>
            <w:t xml:space="preserve">Last Name, F. M. (Year). Article Title. </w:t>
          </w:r>
          <w:r>
            <w:rPr>
              <w:i/>
              <w:iCs/>
              <w:noProof/>
            </w:rPr>
            <w:t>Journal Title</w:t>
          </w:r>
          <w:r>
            <w:rPr>
              <w:noProof/>
            </w:rPr>
            <w:t>, Pages From - To.</w:t>
          </w:r>
        </w:p>
        <w:p w:rsidR="00C00591" w:rsidRDefault="00000000">
          <w:pPr>
            <w:pStyle w:val="C4734BFBC14D9D40A2E6B9488F818987"/>
          </w:pPr>
          <w:r>
            <w:rPr>
              <w:noProof/>
            </w:rPr>
            <w:t xml:space="preserve">Last Name, F. M. (Year). </w:t>
          </w:r>
          <w:r>
            <w:rPr>
              <w:i/>
              <w:iCs/>
              <w:noProof/>
            </w:rPr>
            <w:t xml:space="preserve">Book Title. </w:t>
          </w:r>
          <w:r>
            <w:rPr>
              <w:noProof/>
            </w:rPr>
            <w:t>City Name: Publisher Name.</w:t>
          </w:r>
        </w:p>
      </w:docPartBody>
    </w:docPart>
    <w:docPart>
      <w:docPartPr>
        <w:name w:val="2F6FA3588E0DD04286ED837A868AD1D7"/>
        <w:category>
          <w:name w:val="General"/>
          <w:gallery w:val="placeholder"/>
        </w:category>
        <w:types>
          <w:type w:val="bbPlcHdr"/>
        </w:types>
        <w:behaviors>
          <w:behavior w:val="content"/>
        </w:behaviors>
        <w:guid w:val="{2559F0F8-038D-4349-BF24-5BCA7A95FFC3}"/>
      </w:docPartPr>
      <w:docPartBody>
        <w:p w:rsidR="00C00591" w:rsidRDefault="00000000">
          <w:pPr>
            <w:pStyle w:val="2F6FA3588E0DD04286ED837A868AD1D7"/>
          </w:pPr>
          <w:r>
            <w:t xml:space="preserve">[Add footnotes, if any, on their own page following references.  For APA formatting requirements, it’s easy to just type your own footnote references and notes.  To format a footnote reference, select the number and then apply the Footnote Reference.  The body of a footnote, such as this example, uses the Normal text style.  </w:t>
          </w:r>
          <w:r>
            <w:rPr>
              <w:rStyle w:val="Emphasis"/>
            </w:rPr>
            <w:t>(Note:  If you delete this sample footnote, don’t forget to delete its in-text reference as well.)</w:t>
          </w:r>
          <w:r>
            <w:t>]</w:t>
          </w:r>
        </w:p>
      </w:docPartBody>
    </w:docPart>
    <w:docPart>
      <w:docPartPr>
        <w:name w:val="E7AD3B13878C1F4198FD67FB73AABE76"/>
        <w:category>
          <w:name w:val="General"/>
          <w:gallery w:val="placeholder"/>
        </w:category>
        <w:types>
          <w:type w:val="bbPlcHdr"/>
        </w:types>
        <w:behaviors>
          <w:behavior w:val="content"/>
        </w:behaviors>
        <w:guid w:val="{3DA17989-7D80-9941-A7F7-698C18B3AF6A}"/>
      </w:docPartPr>
      <w:docPartBody>
        <w:p w:rsidR="00C00591" w:rsidRDefault="00000000">
          <w:pPr>
            <w:pStyle w:val="E7AD3B13878C1F4198FD67FB73AABE76"/>
          </w:pPr>
          <w:r>
            <w:rPr>
              <w:rStyle w:val="Emphasis"/>
            </w:rPr>
            <w:t>[Table Title]</w:t>
          </w:r>
        </w:p>
      </w:docPartBody>
    </w:docPart>
    <w:docPart>
      <w:docPartPr>
        <w:name w:val="4C8117C50D7D2244876597085F7498BA"/>
        <w:category>
          <w:name w:val="General"/>
          <w:gallery w:val="placeholder"/>
        </w:category>
        <w:types>
          <w:type w:val="bbPlcHdr"/>
        </w:types>
        <w:behaviors>
          <w:behavior w:val="content"/>
        </w:behaviors>
        <w:guid w:val="{0873F22D-0927-474F-94CA-9596BEA3D841}"/>
      </w:docPartPr>
      <w:docPartBody>
        <w:p w:rsidR="00C00591" w:rsidRDefault="00000000">
          <w:pPr>
            <w:pStyle w:val="4C8117C50D7D2244876597085F7498BA"/>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 line spacing.  Include a heading for every row and column, even if the content seems obvious.  To insert a table, on the Insert tab, tap Table.  New tables that you create in this document use APA format by default.]</w:t>
          </w:r>
        </w:p>
      </w:docPartBody>
    </w:docPart>
    <w:docPart>
      <w:docPartPr>
        <w:name w:val="4BE3DEE90ED38C41B4309188988931AF"/>
        <w:category>
          <w:name w:val="General"/>
          <w:gallery w:val="placeholder"/>
        </w:category>
        <w:types>
          <w:type w:val="bbPlcHdr"/>
        </w:types>
        <w:behaviors>
          <w:behavior w:val="content"/>
        </w:behaviors>
        <w:guid w:val="{31170B79-AE86-B04F-B7E0-5AA226FF3D50}"/>
      </w:docPartPr>
      <w:docPartBody>
        <w:p w:rsidR="00C00591" w:rsidRDefault="00000000">
          <w:pPr>
            <w:pStyle w:val="4BE3DEE90ED38C41B4309188988931AF"/>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591"/>
    <w:rsid w:val="001E7298"/>
    <w:rsid w:val="0056692D"/>
    <w:rsid w:val="00C00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6BC6DCDACF5D942B2B79771F402E5D1">
    <w:name w:val="C6BC6DCDACF5D942B2B79771F402E5D1"/>
  </w:style>
  <w:style w:type="paragraph" w:customStyle="1" w:styleId="F1D471C48402DC499F554EEF679B66E4">
    <w:name w:val="F1D471C48402DC499F554EEF679B66E4"/>
  </w:style>
  <w:style w:type="paragraph" w:customStyle="1" w:styleId="175281C20A8985448C5AA0B3378E6A88">
    <w:name w:val="175281C20A8985448C5AA0B3378E6A88"/>
  </w:style>
  <w:style w:type="paragraph" w:customStyle="1" w:styleId="A3B192EDAED87149BCBAF8E46EEDEBB4">
    <w:name w:val="A3B192EDAED87149BCBAF8E46EEDEBB4"/>
  </w:style>
  <w:style w:type="character" w:styleId="Emphasis">
    <w:name w:val="Emphasis"/>
    <w:basedOn w:val="DefaultParagraphFont"/>
    <w:uiPriority w:val="20"/>
    <w:unhideWhenUsed/>
    <w:qFormat/>
    <w:rPr>
      <w:i/>
      <w:iCs/>
    </w:rPr>
  </w:style>
  <w:style w:type="paragraph" w:customStyle="1" w:styleId="9FFDFC0FDBD4044B97435E8754D21B84">
    <w:name w:val="9FFDFC0FDBD4044B97435E8754D21B84"/>
  </w:style>
  <w:style w:type="paragraph" w:customStyle="1" w:styleId="E6E4B7BA9E2E0D4C8EBF307D5F769104">
    <w:name w:val="E6E4B7BA9E2E0D4C8EBF307D5F769104"/>
  </w:style>
  <w:style w:type="paragraph" w:customStyle="1" w:styleId="300B0D0721A96F48B41D6D0E31AA37A1">
    <w:name w:val="300B0D0721A96F48B41D6D0E31AA37A1"/>
  </w:style>
  <w:style w:type="paragraph" w:customStyle="1" w:styleId="CBA9BEC7675611428D25BB64D1737311">
    <w:name w:val="CBA9BEC7675611428D25BB64D1737311"/>
  </w:style>
  <w:style w:type="paragraph" w:customStyle="1" w:styleId="1FDE8BAFEFB5ED469FE9612AD6750044">
    <w:name w:val="1FDE8BAFEFB5ED469FE9612AD6750044"/>
  </w:style>
  <w:style w:type="paragraph" w:customStyle="1" w:styleId="FF89E42C6B8B244D857461AC43FB6090">
    <w:name w:val="FF89E42C6B8B244D857461AC43FB6090"/>
  </w:style>
  <w:style w:type="paragraph" w:customStyle="1" w:styleId="C55DEBDE421D1549968B5D1249AE87F6">
    <w:name w:val="C55DEBDE421D1549968B5D1249AE87F6"/>
  </w:style>
  <w:style w:type="paragraph" w:customStyle="1" w:styleId="71DAE86302174744AF5353E9417F62F9">
    <w:name w:val="71DAE86302174744AF5353E9417F62F9"/>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rPr>
  </w:style>
  <w:style w:type="paragraph" w:customStyle="1" w:styleId="FED758190CDAF749A131713751D9A7D1">
    <w:name w:val="FED758190CDAF749A131713751D9A7D1"/>
  </w:style>
  <w:style w:type="paragraph" w:customStyle="1" w:styleId="357A0F03EEBDB441834145B0C4C07638">
    <w:name w:val="357A0F03EEBDB441834145B0C4C07638"/>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rPr>
  </w:style>
  <w:style w:type="paragraph" w:customStyle="1" w:styleId="5F5FDBAC9BB2124A89AFE854C70558F0">
    <w:name w:val="5F5FDBAC9BB2124A89AFE854C70558F0"/>
  </w:style>
  <w:style w:type="paragraph" w:customStyle="1" w:styleId="8B07FC52FD49CA438F307687CE3A39FD">
    <w:name w:val="8B07FC52FD49CA438F307687CE3A39FD"/>
  </w:style>
  <w:style w:type="paragraph" w:customStyle="1" w:styleId="EFEFD139E38D714AB28F1F2BAA7883D2">
    <w:name w:val="EFEFD139E38D714AB28F1F2BAA7883D2"/>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rPr>
  </w:style>
  <w:style w:type="paragraph" w:customStyle="1" w:styleId="3322947A77DBE9448CFE4F595A560CE7">
    <w:name w:val="3322947A77DBE9448CFE4F595A560CE7"/>
  </w:style>
  <w:style w:type="paragraph" w:customStyle="1" w:styleId="55B7D36142C7F3458281BA060D1802D9">
    <w:name w:val="55B7D36142C7F3458281BA060D1802D9"/>
  </w:style>
  <w:style w:type="paragraph" w:customStyle="1" w:styleId="487672660768014EBDD57BBEC0A5BFED">
    <w:name w:val="487672660768014EBDD57BBEC0A5BFED"/>
  </w:style>
  <w:style w:type="paragraph" w:styleId="Bibliography">
    <w:name w:val="Bibliography"/>
    <w:basedOn w:val="Normal"/>
    <w:next w:val="Normal"/>
    <w:uiPriority w:val="37"/>
    <w:semiHidden/>
    <w:unhideWhenUsed/>
  </w:style>
  <w:style w:type="paragraph" w:customStyle="1" w:styleId="C4734BFBC14D9D40A2E6B9488F818987">
    <w:name w:val="C4734BFBC14D9D40A2E6B9488F818987"/>
  </w:style>
  <w:style w:type="paragraph" w:customStyle="1" w:styleId="2F6FA3588E0DD04286ED837A868AD1D7">
    <w:name w:val="2F6FA3588E0DD04286ED837A868AD1D7"/>
  </w:style>
  <w:style w:type="paragraph" w:customStyle="1" w:styleId="E7AD3B13878C1F4198FD67FB73AABE76">
    <w:name w:val="E7AD3B13878C1F4198FD67FB73AABE76"/>
  </w:style>
  <w:style w:type="paragraph" w:customStyle="1" w:styleId="4C8117C50D7D2244876597085F7498BA">
    <w:name w:val="4C8117C50D7D2244876597085F7498BA"/>
  </w:style>
  <w:style w:type="paragraph" w:customStyle="1" w:styleId="4BE3DEE90ED38C41B4309188988931AF">
    <w:name w:val="4BE3DEE90ED38C41B4309188988931A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9B8B2303-F514-4E15-89A3-727D86B05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{4CC8B43F-2D87-CC47-AD54-16BCF8DE3A67}tf10002091.dotx</Template>
  <TotalTime>70</TotalTime>
  <Pages>12</Pages>
  <Words>1508</Words>
  <Characters>8596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Unethical Optimization of Computer Software and the Possible Solutions – The Web</dc:title>
  <dc:subject/>
  <dc:creator>Microsoft Office User</dc:creator>
  <cp:keywords/>
  <dc:description/>
  <cp:lastModifiedBy>Cossifos, Aj John</cp:lastModifiedBy>
  <cp:revision>70</cp:revision>
  <dcterms:created xsi:type="dcterms:W3CDTF">2023-03-16T19:39:00Z</dcterms:created>
  <dcterms:modified xsi:type="dcterms:W3CDTF">2023-04-19T15:42:00Z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